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EDDDA" w14:textId="63BBB86E" w:rsidR="002D7F69" w:rsidRPr="00E5278D" w:rsidRDefault="002D7F69" w:rsidP="002D7F69">
      <w:pPr>
        <w:jc w:val="center"/>
        <w:rPr>
          <w:rStyle w:val="ClientContact"/>
          <w:rFonts w:eastAsia="Symbol" w:cs="Symbol"/>
          <w:iCs/>
          <w:noProof w:val="0"/>
        </w:rPr>
      </w:pPr>
      <w:r w:rsidRPr="00163E4A">
        <w:rPr>
          <w:rFonts w:cs="Times New Roman (Body CS)"/>
          <w:b/>
          <w:bCs/>
          <w:caps/>
          <w:sz w:val="48"/>
          <w:szCs w:val="48"/>
        </w:rPr>
        <w:t>Fairouz Alateeq</w:t>
      </w:r>
      <w:r>
        <w:rPr>
          <w:rStyle w:val="ClientContact"/>
        </w:rPr>
        <w:tab/>
      </w:r>
    </w:p>
    <w:p w14:paraId="4DF1B096" w14:textId="77777777" w:rsidR="002D7F69" w:rsidRPr="003E3B0D" w:rsidRDefault="002D7F69" w:rsidP="002D7F69">
      <w:pPr>
        <w:tabs>
          <w:tab w:val="center" w:pos="5400"/>
          <w:tab w:val="right" w:pos="10800"/>
        </w:tabs>
        <w:spacing w:after="40" w:line="240" w:lineRule="exact"/>
        <w:jc w:val="center"/>
        <w:rPr>
          <w:rStyle w:val="ClientContact"/>
        </w:rPr>
      </w:pPr>
      <w:r w:rsidRPr="00E74656">
        <w:rPr>
          <w:rStyle w:val="ClientContact"/>
        </w:rPr>
        <w:t>Dallas,</w:t>
      </w:r>
      <w:r>
        <w:rPr>
          <w:rStyle w:val="ClientContact"/>
        </w:rPr>
        <w:t xml:space="preserve"> </w:t>
      </w:r>
      <w:r>
        <w:rPr>
          <w:noProof/>
          <w:sz w:val="19"/>
          <w:szCs w:val="19"/>
        </w:rPr>
        <w:t>TX.</w:t>
      </w:r>
      <w:r w:rsidRPr="00E74656">
        <w:rPr>
          <w:rStyle w:val="ClientContact"/>
        </w:rPr>
        <w:t xml:space="preserve"> 75254</w:t>
      </w:r>
      <w:r>
        <w:rPr>
          <w:rStyle w:val="ClientContact"/>
        </w:rPr>
        <w:tab/>
      </w:r>
      <w:r w:rsidRPr="003E3B0D">
        <w:rPr>
          <w:rStyle w:val="ClientContact"/>
        </w:rPr>
        <w:t>Fairouzalatteq@gmail.com</w:t>
      </w:r>
      <w:r>
        <w:rPr>
          <w:rStyle w:val="ClientContact"/>
        </w:rPr>
        <w:tab/>
        <w:t>(913) 749-3313</w:t>
      </w:r>
    </w:p>
    <w:p w14:paraId="4C1053C4" w14:textId="77777777" w:rsidR="002D7F69" w:rsidRPr="00840435" w:rsidRDefault="002D7F69" w:rsidP="002D7F69">
      <w:pPr>
        <w:pBdr>
          <w:top w:val="single" w:sz="2" w:space="1" w:color="auto"/>
          <w:bottom w:val="single" w:sz="2" w:space="1" w:color="auto"/>
        </w:pBdr>
        <w:shd w:val="clear" w:color="auto" w:fill="E7E6E6" w:themeFill="background2"/>
        <w:spacing w:before="160" w:after="80"/>
        <w:jc w:val="center"/>
        <w:rPr>
          <w:b/>
          <w:bCs/>
          <w:sz w:val="28"/>
          <w:szCs w:val="28"/>
        </w:rPr>
      </w:pPr>
      <w:r w:rsidRPr="00840435">
        <w:rPr>
          <w:b/>
          <w:bCs/>
          <w:sz w:val="28"/>
          <w:szCs w:val="28"/>
          <w:shd w:val="clear" w:color="auto" w:fill="E7E6E6" w:themeFill="background2"/>
        </w:rPr>
        <w:t>CAREER SUMMARY</w:t>
      </w:r>
    </w:p>
    <w:p w14:paraId="296A67E9" w14:textId="16557CD7" w:rsidR="002D7F69" w:rsidRPr="00C11A6A" w:rsidRDefault="008019AE" w:rsidP="002D7F69">
      <w:pPr>
        <w:pStyle w:val="Summary"/>
        <w:jc w:val="center"/>
        <w:rPr>
          <w:rFonts w:ascii="Cambria" w:hAnsi="Cambria"/>
        </w:rPr>
      </w:pPr>
      <w:r>
        <w:rPr>
          <w:rFonts w:ascii="Cambria" w:hAnsi="Cambria"/>
        </w:rPr>
        <w:t xml:space="preserve">A </w:t>
      </w:r>
      <w:r w:rsidR="002D7F69" w:rsidRPr="008019AE">
        <w:rPr>
          <w:rFonts w:ascii="Cambria" w:hAnsi="Cambria"/>
          <w:b/>
          <w:bCs/>
        </w:rPr>
        <w:t>Software Engineer</w:t>
      </w:r>
      <w:r w:rsidR="002D7F69" w:rsidRPr="00FD384B">
        <w:rPr>
          <w:rFonts w:ascii="Cambria" w:hAnsi="Cambria"/>
        </w:rPr>
        <w:t xml:space="preserve"> with nearly five years of experience working to improve performance of organizations serving dozens of individuals each year. Adept at collaborating with others while ensuring high-quality services and programs. Career history of training and supervising staff, promoting adherence to organizational policies and industry standards.</w:t>
      </w:r>
    </w:p>
    <w:p w14:paraId="72212A16" w14:textId="77777777" w:rsidR="002D7F69" w:rsidRPr="00DD2F1F" w:rsidRDefault="002D7F69" w:rsidP="002D7F69">
      <w:pPr>
        <w:pBdr>
          <w:top w:val="single" w:sz="2" w:space="1" w:color="auto"/>
          <w:bottom w:val="single" w:sz="2" w:space="1" w:color="auto"/>
        </w:pBdr>
        <w:shd w:val="clear" w:color="auto" w:fill="E7E6E6" w:themeFill="background2"/>
        <w:spacing w:before="160" w:after="80"/>
        <w:jc w:val="center"/>
        <w:rPr>
          <w:b/>
          <w:bCs/>
          <w:sz w:val="28"/>
          <w:szCs w:val="28"/>
        </w:rPr>
      </w:pPr>
      <w:r w:rsidRPr="00DD2F1F">
        <w:rPr>
          <w:b/>
          <w:bCs/>
          <w:sz w:val="28"/>
          <w:szCs w:val="28"/>
        </w:rPr>
        <w:t>A</w:t>
      </w:r>
      <w:r>
        <w:rPr>
          <w:b/>
          <w:bCs/>
          <w:sz w:val="28"/>
          <w:szCs w:val="28"/>
        </w:rPr>
        <w:t>REAS OF EXPERTISE</w:t>
      </w:r>
    </w:p>
    <w:p w14:paraId="7D588307" w14:textId="77777777" w:rsidR="002D7F69" w:rsidRPr="003E3B0D" w:rsidRDefault="002D7F69" w:rsidP="002D7F69">
      <w:pPr>
        <w:pStyle w:val="SectionHeading"/>
        <w:sectPr w:rsidR="002D7F69" w:rsidRPr="003E3B0D" w:rsidSect="002D7F69">
          <w:type w:val="continuous"/>
          <w:pgSz w:w="12240" w:h="15840"/>
          <w:pgMar w:top="450" w:right="720" w:bottom="90" w:left="720" w:header="144" w:footer="0" w:gutter="0"/>
          <w:cols w:space="720"/>
          <w:docGrid w:linePitch="360"/>
        </w:sectPr>
      </w:pPr>
    </w:p>
    <w:p w14:paraId="03AF3A3E" w14:textId="046A9FE2" w:rsidR="002D7F69" w:rsidRPr="005A75BD" w:rsidRDefault="002D7F69" w:rsidP="00F76A20">
      <w:pPr>
        <w:jc w:val="center"/>
        <w:rPr>
          <w:sz w:val="20"/>
          <w:szCs w:val="20"/>
        </w:rPr>
        <w:sectPr w:rsidR="002D7F69" w:rsidRPr="005A75BD" w:rsidSect="002D7F69">
          <w:type w:val="continuous"/>
          <w:pgSz w:w="12240" w:h="15840"/>
          <w:pgMar w:top="720" w:right="720" w:bottom="630" w:left="720" w:header="720" w:footer="720" w:gutter="0"/>
          <w:cols w:space="135"/>
          <w:docGrid w:linePitch="360"/>
        </w:sectPr>
      </w:pPr>
      <w:r w:rsidRPr="005A75BD">
        <w:rPr>
          <w:color w:val="000000"/>
          <w:sz w:val="20"/>
          <w:szCs w:val="20"/>
          <w:shd w:val="clear" w:color="auto" w:fill="FFFFFF"/>
        </w:rPr>
        <w:t xml:space="preserve">Advanced in SQL (Oracle database, Android SQLite) | Web Development (HTML/CSS) </w:t>
      </w:r>
      <w:r w:rsidR="005A75BD">
        <w:rPr>
          <w:color w:val="000000"/>
          <w:sz w:val="20"/>
          <w:szCs w:val="20"/>
          <w:shd w:val="clear" w:color="auto" w:fill="FFFFFF"/>
        </w:rPr>
        <w:t xml:space="preserve">| </w:t>
      </w:r>
      <w:r w:rsidRPr="005A75BD">
        <w:rPr>
          <w:color w:val="000000"/>
          <w:sz w:val="20"/>
          <w:szCs w:val="20"/>
          <w:shd w:val="clear" w:color="auto" w:fill="FFFFFF"/>
        </w:rPr>
        <w:t>JavaScript</w:t>
      </w:r>
      <w:r w:rsidR="00E84E3C">
        <w:rPr>
          <w:color w:val="000000"/>
          <w:sz w:val="20"/>
          <w:szCs w:val="20"/>
          <w:shd w:val="clear" w:color="auto" w:fill="FFFFFF"/>
        </w:rPr>
        <w:t>/ DOM</w:t>
      </w:r>
      <w:r w:rsidRPr="005A75BD">
        <w:rPr>
          <w:color w:val="000000"/>
          <w:sz w:val="20"/>
          <w:szCs w:val="20"/>
          <w:shd w:val="clear" w:color="auto" w:fill="FFFFFF"/>
        </w:rPr>
        <w:t xml:space="preserve"> | Google Cloud | Python and Jython | AWS | Proficient in C#</w:t>
      </w:r>
      <w:r w:rsidR="00F76A20" w:rsidRPr="005A75BD">
        <w:rPr>
          <w:color w:val="000000"/>
          <w:sz w:val="20"/>
          <w:szCs w:val="20"/>
          <w:shd w:val="clear" w:color="auto" w:fill="FFFFFF"/>
        </w:rPr>
        <w:t xml:space="preserve">| </w:t>
      </w:r>
      <w:r w:rsidRPr="005A75BD">
        <w:rPr>
          <w:color w:val="000000"/>
          <w:sz w:val="20"/>
          <w:szCs w:val="20"/>
          <w:shd w:val="clear" w:color="auto" w:fill="FFFFFF"/>
        </w:rPr>
        <w:t>Spring Framework</w:t>
      </w:r>
      <w:r w:rsidR="00F76A20" w:rsidRPr="005A75BD">
        <w:rPr>
          <w:color w:val="000000"/>
          <w:sz w:val="20"/>
          <w:szCs w:val="20"/>
          <w:shd w:val="clear" w:color="auto" w:fill="FFFFFF"/>
        </w:rPr>
        <w:t xml:space="preserve">| </w:t>
      </w:r>
      <w:r w:rsidRPr="005A75BD">
        <w:rPr>
          <w:color w:val="000000"/>
          <w:sz w:val="20"/>
          <w:szCs w:val="20"/>
          <w:shd w:val="clear" w:color="auto" w:fill="FFFFFF"/>
        </w:rPr>
        <w:t>Software as a Service (SaaS)</w:t>
      </w:r>
      <w:r w:rsidR="000122BB" w:rsidRPr="005A75BD">
        <w:rPr>
          <w:color w:val="000000"/>
          <w:sz w:val="20"/>
          <w:szCs w:val="20"/>
          <w:shd w:val="clear" w:color="auto" w:fill="FFFFFF"/>
        </w:rPr>
        <w:t xml:space="preserve"> </w:t>
      </w:r>
      <w:r w:rsidR="000122BB">
        <w:rPr>
          <w:color w:val="000000"/>
          <w:sz w:val="20"/>
          <w:szCs w:val="20"/>
          <w:shd w:val="clear" w:color="auto" w:fill="FFFFFF"/>
        </w:rPr>
        <w:t>|</w:t>
      </w:r>
      <w:r w:rsidRPr="005A75BD">
        <w:rPr>
          <w:color w:val="000000"/>
          <w:sz w:val="20"/>
          <w:szCs w:val="20"/>
          <w:shd w:val="clear" w:color="auto" w:fill="FFFFFF"/>
        </w:rPr>
        <w:t xml:space="preserve"> Microsoft Excel/Office </w:t>
      </w:r>
      <w:r w:rsidR="005A75BD">
        <w:rPr>
          <w:color w:val="000000"/>
          <w:sz w:val="20"/>
          <w:szCs w:val="20"/>
          <w:shd w:val="clear" w:color="auto" w:fill="FFFFFF"/>
        </w:rPr>
        <w:t>| Java | React</w:t>
      </w:r>
      <w:r w:rsidR="00E84E3C">
        <w:rPr>
          <w:color w:val="000000"/>
          <w:sz w:val="20"/>
          <w:szCs w:val="20"/>
          <w:shd w:val="clear" w:color="auto" w:fill="FFFFFF"/>
        </w:rPr>
        <w:t xml:space="preserve"> | Splunk | Terraform</w:t>
      </w:r>
      <w:r w:rsidR="00324008">
        <w:rPr>
          <w:color w:val="000000"/>
          <w:sz w:val="20"/>
          <w:szCs w:val="20"/>
          <w:shd w:val="clear" w:color="auto" w:fill="FFFFFF"/>
        </w:rPr>
        <w:t xml:space="preserve"> | MongoDB</w:t>
      </w:r>
    </w:p>
    <w:p w14:paraId="745A1803" w14:textId="77777777" w:rsidR="002D7F69" w:rsidRDefault="002D7F69" w:rsidP="002D7F69">
      <w:pPr>
        <w:pBdr>
          <w:top w:val="single" w:sz="2" w:space="1" w:color="auto"/>
          <w:bottom w:val="single" w:sz="2" w:space="1" w:color="auto"/>
        </w:pBdr>
        <w:shd w:val="clear" w:color="auto" w:fill="E7E6E6" w:themeFill="background2"/>
        <w:spacing w:before="160" w:after="80"/>
        <w:jc w:val="center"/>
        <w:rPr>
          <w:b/>
          <w:bCs/>
          <w:sz w:val="28"/>
          <w:szCs w:val="28"/>
        </w:rPr>
      </w:pPr>
      <w:r>
        <w:rPr>
          <w:b/>
          <w:bCs/>
          <w:sz w:val="28"/>
          <w:szCs w:val="28"/>
        </w:rPr>
        <w:t>PROFESSIONAL EXPERIENCE</w:t>
      </w:r>
    </w:p>
    <w:p w14:paraId="3F5833D6" w14:textId="77777777" w:rsidR="002D7F69" w:rsidRPr="008277AF" w:rsidRDefault="002D7F69" w:rsidP="002D7F69">
      <w:pPr>
        <w:sectPr w:rsidR="002D7F69" w:rsidRPr="008277AF" w:rsidSect="002D7F69">
          <w:type w:val="continuous"/>
          <w:pgSz w:w="12240" w:h="15840"/>
          <w:pgMar w:top="450" w:right="720" w:bottom="90" w:left="720" w:header="720" w:footer="0" w:gutter="0"/>
          <w:cols w:space="720"/>
          <w:docGrid w:linePitch="360"/>
        </w:sectPr>
      </w:pPr>
    </w:p>
    <w:p w14:paraId="57232931" w14:textId="54AC3C98" w:rsidR="009E19B5" w:rsidRDefault="00584E4A" w:rsidP="002D7F69">
      <w:pPr>
        <w:tabs>
          <w:tab w:val="right" w:pos="10800"/>
        </w:tabs>
        <w:spacing w:before="60"/>
        <w:rPr>
          <w:rFonts w:cstheme="minorHAnsi"/>
          <w:bCs/>
          <w:i/>
          <w:iCs/>
          <w:sz w:val="21"/>
          <w:szCs w:val="21"/>
        </w:rPr>
      </w:pPr>
      <w:r>
        <w:rPr>
          <w:rFonts w:cs="Times New Roman (Body CS)"/>
          <w:b/>
          <w:bCs/>
          <w:caps/>
          <w:sz w:val="25"/>
          <w:szCs w:val="25"/>
        </w:rPr>
        <w:t>JP Morgan Chase &amp; CO.</w:t>
      </w:r>
      <w:r w:rsidR="009E19B5">
        <w:rPr>
          <w:rFonts w:cs="Times New Roman (Body CS)"/>
          <w:b/>
          <w:bCs/>
          <w:caps/>
          <w:sz w:val="25"/>
          <w:szCs w:val="25"/>
        </w:rPr>
        <w:tab/>
      </w:r>
      <w:r w:rsidR="009E19B5">
        <w:rPr>
          <w:rFonts w:cstheme="minorHAnsi"/>
          <w:bCs/>
          <w:i/>
          <w:iCs/>
          <w:sz w:val="21"/>
          <w:szCs w:val="21"/>
        </w:rPr>
        <w:t>Plano, Tx</w:t>
      </w:r>
    </w:p>
    <w:p w14:paraId="3C0B1CEA" w14:textId="545FA47E" w:rsidR="009E19B5" w:rsidRDefault="00584E4A" w:rsidP="002D7F69">
      <w:pPr>
        <w:tabs>
          <w:tab w:val="right" w:pos="10800"/>
        </w:tabs>
        <w:spacing w:before="60"/>
        <w:rPr>
          <w:rFonts w:cs="Times New Roman (Body CS)"/>
          <w:b/>
          <w:bCs/>
          <w:caps/>
          <w:sz w:val="25"/>
          <w:szCs w:val="25"/>
        </w:rPr>
      </w:pPr>
      <w:r>
        <w:rPr>
          <w:rFonts w:cs="Times New Roman (Body CS)"/>
          <w:b/>
          <w:bCs/>
          <w:caps/>
          <w:sz w:val="25"/>
          <w:szCs w:val="25"/>
        </w:rPr>
        <w:t>Security engineer – intern</w:t>
      </w:r>
      <w:r w:rsidR="003C184F">
        <w:rPr>
          <w:rFonts w:cs="Times New Roman (Body CS)"/>
          <w:b/>
          <w:bCs/>
          <w:caps/>
          <w:sz w:val="25"/>
          <w:szCs w:val="25"/>
        </w:rPr>
        <w:tab/>
      </w:r>
      <w:r w:rsidR="00300A25">
        <w:rPr>
          <w:rFonts w:cstheme="minorHAnsi"/>
          <w:bCs/>
          <w:i/>
          <w:iCs/>
          <w:sz w:val="21"/>
          <w:szCs w:val="21"/>
        </w:rPr>
        <w:t>Jan 2025 - present</w:t>
      </w:r>
    </w:p>
    <w:p w14:paraId="05D3D930" w14:textId="1860A2F0" w:rsidR="00584E4A" w:rsidRPr="003C184F" w:rsidRDefault="00A46BFB" w:rsidP="00A46BFB">
      <w:pPr>
        <w:pStyle w:val="JobDescription"/>
      </w:pPr>
      <w:r w:rsidRPr="003C184F">
        <w:t>Developed and optimized SPL queries to execute searches and create insightful dashboards, panels, and data visualizations.</w:t>
      </w:r>
    </w:p>
    <w:p w14:paraId="5849F46B" w14:textId="32845C0B" w:rsidR="003C184F" w:rsidRPr="003C184F" w:rsidRDefault="008B0007" w:rsidP="003C184F">
      <w:pPr>
        <w:pStyle w:val="JobDescription"/>
      </w:pPr>
      <w:r w:rsidRPr="003C184F">
        <w:t>Gained hands-on experience with AWS cloud services.</w:t>
      </w:r>
    </w:p>
    <w:p w14:paraId="29733E5B" w14:textId="17EEDFD9" w:rsidR="00584E4A" w:rsidRPr="003C184F" w:rsidRDefault="008B0007" w:rsidP="003C184F">
      <w:pPr>
        <w:pStyle w:val="JobDescription"/>
      </w:pPr>
      <w:r w:rsidRPr="003C184F">
        <w:t>Assisted in Python development for security automation and data analysis.</w:t>
      </w:r>
    </w:p>
    <w:p w14:paraId="7F5403BD" w14:textId="5E73C68C" w:rsidR="003C184F" w:rsidRPr="003C184F" w:rsidRDefault="003C184F" w:rsidP="003C184F">
      <w:pPr>
        <w:pStyle w:val="JobDescription"/>
      </w:pPr>
      <w:r w:rsidRPr="003C184F">
        <w:t>Worked with Terraform to manage infrastructure as code (IaC).</w:t>
      </w:r>
    </w:p>
    <w:p w14:paraId="35C95F40" w14:textId="3AB544F4" w:rsidR="002D7F69" w:rsidRDefault="002D7F69" w:rsidP="002D7F69">
      <w:pPr>
        <w:tabs>
          <w:tab w:val="right" w:pos="10800"/>
        </w:tabs>
        <w:spacing w:before="60"/>
        <w:rPr>
          <w:rFonts w:cs="Times New Roman (Body CS)"/>
          <w:b/>
          <w:bCs/>
          <w:caps/>
          <w:sz w:val="25"/>
          <w:szCs w:val="25"/>
        </w:rPr>
      </w:pPr>
      <w:r w:rsidRPr="00E12A04">
        <w:rPr>
          <w:rFonts w:cs="Times New Roman (Body CS)"/>
          <w:b/>
          <w:bCs/>
          <w:caps/>
          <w:sz w:val="25"/>
          <w:szCs w:val="25"/>
        </w:rPr>
        <w:t>ETC (Electronic Transaction Consultants)</w:t>
      </w:r>
      <w:r>
        <w:rPr>
          <w:rFonts w:cs="Times New Roman (Body CS)"/>
          <w:b/>
          <w:bCs/>
          <w:caps/>
          <w:sz w:val="25"/>
          <w:szCs w:val="25"/>
        </w:rPr>
        <w:t>/</w:t>
      </w:r>
      <w:r w:rsidRPr="00E12A04">
        <w:rPr>
          <w:rFonts w:cs="Times New Roman (Body CS)"/>
          <w:b/>
          <w:bCs/>
          <w:caps/>
          <w:sz w:val="25"/>
          <w:szCs w:val="25"/>
        </w:rPr>
        <w:t>Quarterhill</w:t>
      </w:r>
      <w:r>
        <w:rPr>
          <w:rFonts w:cs="Times New Roman (Body CS)"/>
          <w:b/>
          <w:bCs/>
          <w:caps/>
          <w:sz w:val="25"/>
          <w:szCs w:val="25"/>
        </w:rPr>
        <w:tab/>
      </w:r>
      <w:r>
        <w:rPr>
          <w:rFonts w:cstheme="minorHAnsi"/>
          <w:bCs/>
          <w:i/>
          <w:iCs/>
          <w:sz w:val="21"/>
          <w:szCs w:val="21"/>
        </w:rPr>
        <w:t>Richardson, Tx</w:t>
      </w:r>
    </w:p>
    <w:p w14:paraId="0957F12C" w14:textId="77777777" w:rsidR="002D7F69" w:rsidRDefault="002D7F69" w:rsidP="002D7F69">
      <w:pPr>
        <w:tabs>
          <w:tab w:val="right" w:pos="10800"/>
        </w:tabs>
        <w:spacing w:before="60"/>
        <w:rPr>
          <w:rFonts w:cs="Times New Roman (Body CS)"/>
          <w:b/>
          <w:bCs/>
          <w:caps/>
          <w:sz w:val="25"/>
          <w:szCs w:val="25"/>
        </w:rPr>
      </w:pPr>
      <w:r>
        <w:rPr>
          <w:rFonts w:cs="Times New Roman (Body CS)"/>
          <w:b/>
          <w:bCs/>
          <w:caps/>
          <w:sz w:val="25"/>
          <w:szCs w:val="25"/>
        </w:rPr>
        <w:t>IT Fulfillment Specialist - Contract</w:t>
      </w:r>
      <w:r>
        <w:rPr>
          <w:rFonts w:cs="Times New Roman (Body CS)"/>
          <w:b/>
          <w:bCs/>
          <w:caps/>
          <w:sz w:val="25"/>
          <w:szCs w:val="25"/>
        </w:rPr>
        <w:tab/>
      </w:r>
      <w:r>
        <w:rPr>
          <w:rFonts w:cstheme="minorHAnsi"/>
          <w:bCs/>
          <w:i/>
          <w:iCs/>
          <w:sz w:val="21"/>
          <w:szCs w:val="21"/>
        </w:rPr>
        <w:t xml:space="preserve">Mar 2024 -Aug 2024 </w:t>
      </w:r>
    </w:p>
    <w:p w14:paraId="0DCBCD13" w14:textId="77777777" w:rsidR="002D7F69" w:rsidRDefault="002D7F69" w:rsidP="002D7F69">
      <w:pPr>
        <w:pStyle w:val="JobDescription"/>
      </w:pPr>
      <w:r>
        <w:t>Managed the entire lifecycle of IT product orders, from receipt to delivery. This includes processing orders, verifying</w:t>
      </w:r>
    </w:p>
    <w:p w14:paraId="5E870C32" w14:textId="77777777" w:rsidR="002D7F69" w:rsidRDefault="002D7F69" w:rsidP="002D7F69">
      <w:pPr>
        <w:pStyle w:val="JobDescription"/>
        <w:numPr>
          <w:ilvl w:val="0"/>
          <w:numId w:val="0"/>
        </w:numPr>
        <w:ind w:left="360"/>
      </w:pPr>
      <w:r>
        <w:t>specifications, and coordinating with suppliers or vendors to ensure timely delivery.</w:t>
      </w:r>
    </w:p>
    <w:p w14:paraId="7DEBC023" w14:textId="77777777" w:rsidR="002D7F69" w:rsidRDefault="002D7F69" w:rsidP="002D7F69">
      <w:pPr>
        <w:pStyle w:val="JobDescription"/>
      </w:pPr>
      <w:r w:rsidRPr="00F34165">
        <w:t>Oversaw inventory levels of IT hardware, software, and other related products.</w:t>
      </w:r>
    </w:p>
    <w:p w14:paraId="58370715" w14:textId="77777777" w:rsidR="002D7F69" w:rsidRDefault="002D7F69" w:rsidP="002D7F69">
      <w:pPr>
        <w:pStyle w:val="JobDescription"/>
        <w:tabs>
          <w:tab w:val="right" w:pos="10800"/>
        </w:tabs>
        <w:spacing w:before="60"/>
      </w:pPr>
      <w:r w:rsidRPr="00B601DD">
        <w:t>Utilized technical knowledge to understand the specific requirements of IT products and services being ordered.</w:t>
      </w:r>
    </w:p>
    <w:p w14:paraId="5217A0F2" w14:textId="77777777" w:rsidR="002D7F69" w:rsidRDefault="002D7F69" w:rsidP="002D7F69">
      <w:pPr>
        <w:pStyle w:val="JobDescription"/>
      </w:pPr>
      <w:r>
        <w:t>Coordinated logistics activities such as shipping, receiving, and warehousing to facilitate the movement of IT products</w:t>
      </w:r>
    </w:p>
    <w:p w14:paraId="6F864877" w14:textId="77777777" w:rsidR="002D7F69" w:rsidRDefault="002D7F69" w:rsidP="002D7F69">
      <w:pPr>
        <w:pStyle w:val="JobDescription"/>
        <w:numPr>
          <w:ilvl w:val="0"/>
          <w:numId w:val="0"/>
        </w:numPr>
        <w:ind w:left="360"/>
      </w:pPr>
      <w:r>
        <w:t>from suppliers to customers or within the organization.</w:t>
      </w:r>
    </w:p>
    <w:p w14:paraId="0D96F44C" w14:textId="77777777" w:rsidR="002D7F69" w:rsidRDefault="002D7F69" w:rsidP="002D7F69">
      <w:pPr>
        <w:pStyle w:val="JobDescription"/>
      </w:pPr>
      <w:r>
        <w:t>Ensured the quality and accuracy of IT product orders through thorough verification and inspection processes by</w:t>
      </w:r>
    </w:p>
    <w:p w14:paraId="7326ACD9" w14:textId="77777777" w:rsidR="002D7F69" w:rsidRPr="00353FC3" w:rsidRDefault="002D7F69" w:rsidP="002D7F69">
      <w:pPr>
        <w:pStyle w:val="JobDescription"/>
        <w:numPr>
          <w:ilvl w:val="0"/>
          <w:numId w:val="0"/>
        </w:numPr>
        <w:ind w:left="360"/>
      </w:pPr>
      <w:r>
        <w:t>checking for any defects, damages, or discrepancies and resolving issues promptly.</w:t>
      </w:r>
    </w:p>
    <w:p w14:paraId="2DC1E53D" w14:textId="77777777" w:rsidR="002D7F69" w:rsidRPr="003E3B0D" w:rsidRDefault="002D7F69" w:rsidP="002D7F69">
      <w:pPr>
        <w:tabs>
          <w:tab w:val="right" w:pos="10800"/>
        </w:tabs>
        <w:spacing w:before="60"/>
        <w:rPr>
          <w:b/>
          <w:caps/>
          <w:sz w:val="25"/>
          <w:szCs w:val="25"/>
        </w:rPr>
      </w:pPr>
      <w:r w:rsidRPr="00B86295">
        <w:rPr>
          <w:rFonts w:cs="Times New Roman (Body CS)"/>
          <w:b/>
          <w:bCs/>
          <w:caps/>
          <w:sz w:val="25"/>
          <w:szCs w:val="25"/>
        </w:rPr>
        <w:t>UBook</w:t>
      </w:r>
      <w:r w:rsidRPr="003E3B0D">
        <w:tab/>
      </w:r>
      <w:r w:rsidRPr="00FF32CF">
        <w:rPr>
          <w:rStyle w:val="ClientContact"/>
          <w:i/>
          <w:iCs/>
          <w:sz w:val="21"/>
          <w:szCs w:val="21"/>
        </w:rPr>
        <w:t>Aqaba, Jo</w:t>
      </w:r>
    </w:p>
    <w:p w14:paraId="028417ED" w14:textId="77777777" w:rsidR="002D7F69" w:rsidRPr="003E3B0D" w:rsidRDefault="002D7F69" w:rsidP="002D7F69">
      <w:pPr>
        <w:tabs>
          <w:tab w:val="right" w:pos="10800"/>
        </w:tabs>
        <w:spacing w:line="280" w:lineRule="exact"/>
        <w:rPr>
          <w:sz w:val="21"/>
          <w:szCs w:val="21"/>
        </w:rPr>
      </w:pPr>
      <w:r w:rsidRPr="003E3B0D">
        <w:rPr>
          <w:rStyle w:val="JobTitle"/>
        </w:rPr>
        <w:t>Operational Informatics Manager</w:t>
      </w:r>
      <w:r w:rsidRPr="003E3B0D">
        <w:tab/>
      </w:r>
      <w:r w:rsidRPr="007A370B">
        <w:rPr>
          <w:rFonts w:cstheme="minorHAnsi"/>
          <w:bCs/>
          <w:i/>
          <w:iCs/>
          <w:sz w:val="21"/>
          <w:szCs w:val="21"/>
        </w:rPr>
        <w:t>Oct. 2021</w:t>
      </w:r>
      <w:r>
        <w:rPr>
          <w:rFonts w:cstheme="minorHAnsi"/>
          <w:bCs/>
          <w:i/>
          <w:iCs/>
          <w:sz w:val="21"/>
          <w:szCs w:val="21"/>
        </w:rPr>
        <w:t xml:space="preserve"> - </w:t>
      </w:r>
      <w:r w:rsidRPr="007A370B">
        <w:rPr>
          <w:rFonts w:cstheme="minorHAnsi"/>
          <w:bCs/>
          <w:i/>
          <w:iCs/>
          <w:sz w:val="21"/>
          <w:szCs w:val="21"/>
        </w:rPr>
        <w:t>Feb. 2023</w:t>
      </w:r>
    </w:p>
    <w:p w14:paraId="20968C82" w14:textId="0A192B1F" w:rsidR="002D7F69" w:rsidRDefault="002D7F69" w:rsidP="002D7F69">
      <w:pPr>
        <w:pStyle w:val="JobDescription"/>
      </w:pPr>
      <w:r w:rsidRPr="005E586C">
        <w:t xml:space="preserve">Managed the department of 6 service providers and </w:t>
      </w:r>
      <w:r w:rsidR="00D62E2E" w:rsidRPr="005E586C">
        <w:t>executed</w:t>
      </w:r>
      <w:r w:rsidRPr="005E586C">
        <w:t xml:space="preserve"> day-to-day code development, review, and implementation</w:t>
      </w:r>
      <w:r>
        <w:t>.</w:t>
      </w:r>
    </w:p>
    <w:p w14:paraId="4A990D8D" w14:textId="77777777" w:rsidR="002D7F69" w:rsidRDefault="002D7F69" w:rsidP="002D7F69">
      <w:pPr>
        <w:pStyle w:val="JobDescription"/>
      </w:pPr>
      <w:r w:rsidRPr="005E586C">
        <w:t>Developed and implemented operational policies, procedures, and strategies to optimize productivity, quality, and customer satisfaction increasing customer acquisition by 20%</w:t>
      </w:r>
      <w:r>
        <w:t>.</w:t>
      </w:r>
    </w:p>
    <w:p w14:paraId="6CA9BF26" w14:textId="77777777" w:rsidR="002D7F69" w:rsidRPr="003E3B0D" w:rsidRDefault="002D7F69" w:rsidP="002D7F69">
      <w:pPr>
        <w:pStyle w:val="JobDescription"/>
      </w:pPr>
      <w:r>
        <w:t>Collaborated with medical providers, Teachers and Caregivers to deliver tailored, personalized care for clients from marginalized backgrounds.</w:t>
      </w:r>
    </w:p>
    <w:p w14:paraId="47170858" w14:textId="77777777" w:rsidR="002D7F69" w:rsidRPr="003E3B0D" w:rsidRDefault="002D7F69" w:rsidP="002D7F69">
      <w:pPr>
        <w:pStyle w:val="JobDescription"/>
      </w:pPr>
      <w:r>
        <w:t>Oversaw grants for task force, tracking expenditures pertaining to deployment of resources.</w:t>
      </w:r>
    </w:p>
    <w:p w14:paraId="59A7F567" w14:textId="77777777" w:rsidR="002D7F69" w:rsidRPr="003E3B0D" w:rsidRDefault="002D7F69" w:rsidP="002D7F69">
      <w:pPr>
        <w:pStyle w:val="JobDescription"/>
      </w:pPr>
      <w:r>
        <w:t>Managed organization-wide volunteer trainings and leadership development programs, improving efficacy of personnel.</w:t>
      </w:r>
    </w:p>
    <w:p w14:paraId="1B7E5DAA" w14:textId="77777777" w:rsidR="002D7F69" w:rsidRDefault="002D7F69" w:rsidP="002D7F69">
      <w:pPr>
        <w:pStyle w:val="JobDescription"/>
      </w:pPr>
      <w:r>
        <w:t>Generated detailed reports for management, highlighting performance of email and social campaigns.</w:t>
      </w:r>
    </w:p>
    <w:p w14:paraId="59DC1627" w14:textId="77777777" w:rsidR="002D7F69" w:rsidRDefault="002D7F69" w:rsidP="002D7F69">
      <w:pPr>
        <w:tabs>
          <w:tab w:val="right" w:pos="10800"/>
        </w:tabs>
        <w:rPr>
          <w:i/>
          <w:color w:val="000000" w:themeColor="text1"/>
          <w:sz w:val="20"/>
          <w:szCs w:val="20"/>
        </w:rPr>
      </w:pPr>
      <w:r>
        <w:rPr>
          <w:rFonts w:cs="Times New Roman (Body CS)"/>
          <w:b/>
          <w:bCs/>
          <w:caps/>
          <w:sz w:val="25"/>
          <w:szCs w:val="25"/>
        </w:rPr>
        <w:t>Tuned Applications</w:t>
      </w:r>
      <w:r>
        <w:rPr>
          <w:rFonts w:cs="Times New Roman (Body CS)"/>
          <w:b/>
          <w:bCs/>
          <w:caps/>
          <w:sz w:val="25"/>
          <w:szCs w:val="25"/>
        </w:rPr>
        <w:tab/>
      </w:r>
      <w:r w:rsidRPr="00FF32CF">
        <w:rPr>
          <w:rStyle w:val="ClientContact"/>
          <w:i/>
          <w:iCs/>
          <w:sz w:val="21"/>
          <w:szCs w:val="21"/>
        </w:rPr>
        <w:t>A</w:t>
      </w:r>
      <w:r>
        <w:rPr>
          <w:rStyle w:val="ClientContact"/>
          <w:i/>
          <w:iCs/>
          <w:sz w:val="21"/>
          <w:szCs w:val="21"/>
        </w:rPr>
        <w:t>mman</w:t>
      </w:r>
      <w:r w:rsidRPr="00FF32CF">
        <w:rPr>
          <w:rStyle w:val="ClientContact"/>
          <w:i/>
          <w:iCs/>
          <w:sz w:val="21"/>
          <w:szCs w:val="21"/>
        </w:rPr>
        <w:t>, Jo</w:t>
      </w:r>
    </w:p>
    <w:p w14:paraId="6B4AB660" w14:textId="77777777" w:rsidR="002D7F69" w:rsidRPr="000E52BF" w:rsidRDefault="002D7F69" w:rsidP="002D7F69">
      <w:pPr>
        <w:tabs>
          <w:tab w:val="right" w:pos="10800"/>
        </w:tabs>
        <w:rPr>
          <w:i/>
          <w:color w:val="000000" w:themeColor="text1"/>
          <w:sz w:val="20"/>
          <w:szCs w:val="20"/>
        </w:rPr>
      </w:pPr>
      <w:r w:rsidRPr="00B86295">
        <w:rPr>
          <w:rFonts w:cs="Times New Roman (Body CS)"/>
          <w:b/>
          <w:bCs/>
          <w:caps/>
          <w:sz w:val="25"/>
          <w:szCs w:val="25"/>
        </w:rPr>
        <w:t>Oracle Database Admin</w:t>
      </w:r>
      <w:r>
        <w:rPr>
          <w:i/>
          <w:color w:val="000000" w:themeColor="text1"/>
          <w:sz w:val="20"/>
          <w:szCs w:val="20"/>
        </w:rPr>
        <w:tab/>
      </w:r>
      <w:r w:rsidRPr="008A5F47">
        <w:rPr>
          <w:i/>
          <w:color w:val="000000" w:themeColor="text1"/>
          <w:sz w:val="20"/>
          <w:szCs w:val="20"/>
        </w:rPr>
        <w:t>Jun 2018 – May 2019</w:t>
      </w:r>
    </w:p>
    <w:p w14:paraId="2C436368" w14:textId="6729773A" w:rsidR="002D7F69" w:rsidRDefault="002D7F69" w:rsidP="002D7F69">
      <w:pPr>
        <w:pStyle w:val="JobDescription"/>
        <w:rPr>
          <w:iCs/>
          <w:color w:val="000000" w:themeColor="text1"/>
          <w:szCs w:val="20"/>
        </w:rPr>
      </w:pPr>
      <w:r w:rsidRPr="008A5F47">
        <w:rPr>
          <w:iCs/>
          <w:color w:val="000000" w:themeColor="text1"/>
          <w:szCs w:val="20"/>
        </w:rPr>
        <w:t xml:space="preserve">Designed, developed, and maintained an Oracle database and created database objects such as tables, rollback segments, multiplexing control </w:t>
      </w:r>
      <w:r w:rsidR="00D62E2E" w:rsidRPr="008A5F47">
        <w:rPr>
          <w:iCs/>
          <w:color w:val="000000" w:themeColor="text1"/>
          <w:szCs w:val="20"/>
        </w:rPr>
        <w:t>files</w:t>
      </w:r>
      <w:r w:rsidRPr="008A5F47">
        <w:rPr>
          <w:iCs/>
          <w:color w:val="000000" w:themeColor="text1"/>
          <w:szCs w:val="20"/>
        </w:rPr>
        <w:t>, and cluster</w:t>
      </w:r>
      <w:r>
        <w:rPr>
          <w:iCs/>
          <w:color w:val="000000" w:themeColor="text1"/>
          <w:szCs w:val="20"/>
        </w:rPr>
        <w:t>s.</w:t>
      </w:r>
    </w:p>
    <w:p w14:paraId="3049613A" w14:textId="77777777" w:rsidR="002D7F69" w:rsidRDefault="002D7F69" w:rsidP="002D7F69">
      <w:pPr>
        <w:pStyle w:val="JobDescription"/>
        <w:rPr>
          <w:iCs/>
          <w:color w:val="000000" w:themeColor="text1"/>
          <w:szCs w:val="20"/>
        </w:rPr>
      </w:pPr>
      <w:r w:rsidRPr="008A5F47">
        <w:rPr>
          <w:iCs/>
          <w:color w:val="000000" w:themeColor="text1"/>
          <w:szCs w:val="20"/>
        </w:rPr>
        <w:t>Performed routine backups and recovery using RMAN and SQL scripts and integrated into Rubrik management platform</w:t>
      </w:r>
      <w:r>
        <w:rPr>
          <w:iCs/>
          <w:color w:val="000000" w:themeColor="text1"/>
          <w:szCs w:val="20"/>
        </w:rPr>
        <w:t>.</w:t>
      </w:r>
    </w:p>
    <w:p w14:paraId="0A23BCC0" w14:textId="77777777" w:rsidR="002D7F69" w:rsidRDefault="002D7F69" w:rsidP="002D7F69">
      <w:pPr>
        <w:pStyle w:val="JobDescription"/>
        <w:rPr>
          <w:iCs/>
          <w:color w:val="000000" w:themeColor="text1"/>
          <w:szCs w:val="20"/>
        </w:rPr>
      </w:pPr>
      <w:r w:rsidRPr="008A5F47">
        <w:rPr>
          <w:iCs/>
          <w:color w:val="000000" w:themeColor="text1"/>
          <w:szCs w:val="20"/>
        </w:rPr>
        <w:t>Optimized database performance by fine-tuning queries, monitoring resource utilization, and implementing performance optimization techniques.</w:t>
      </w:r>
    </w:p>
    <w:p w14:paraId="18BE72A6" w14:textId="123374FC" w:rsidR="000B1CEE" w:rsidRPr="00C94844" w:rsidRDefault="00DD06D4" w:rsidP="00C94844">
      <w:pPr>
        <w:pBdr>
          <w:top w:val="single" w:sz="2" w:space="1" w:color="auto"/>
          <w:bottom w:val="single" w:sz="2" w:space="1" w:color="auto"/>
        </w:pBdr>
        <w:shd w:val="clear" w:color="auto" w:fill="E7E6E6" w:themeFill="background2"/>
        <w:spacing w:before="160" w:after="80"/>
        <w:jc w:val="center"/>
      </w:pPr>
      <w:r>
        <w:rPr>
          <w:b/>
          <w:bCs/>
          <w:sz w:val="28"/>
          <w:szCs w:val="28"/>
        </w:rPr>
        <w:t>EDUCATION &amp;</w:t>
      </w:r>
      <w:r w:rsidR="002D7F69" w:rsidRPr="00DD2F1F">
        <w:rPr>
          <w:b/>
          <w:bCs/>
          <w:sz w:val="28"/>
          <w:szCs w:val="28"/>
        </w:rPr>
        <w:t xml:space="preserve"> TRAINING</w:t>
      </w:r>
    </w:p>
    <w:p w14:paraId="1E476B71" w14:textId="676A3AC1" w:rsidR="00704321" w:rsidRDefault="002D7F69" w:rsidP="00704321">
      <w:pPr>
        <w:tabs>
          <w:tab w:val="right" w:pos="10800"/>
        </w:tabs>
        <w:rPr>
          <w:rFonts w:cs="Times New Roman (Body CS)"/>
          <w:b/>
          <w:bCs/>
          <w:caps/>
          <w:sz w:val="25"/>
          <w:szCs w:val="25"/>
        </w:rPr>
      </w:pPr>
      <w:r w:rsidRPr="00B86295">
        <w:rPr>
          <w:rFonts w:cs="Times New Roman (Body CS)"/>
          <w:b/>
          <w:bCs/>
          <w:caps/>
          <w:sz w:val="25"/>
          <w:szCs w:val="25"/>
        </w:rPr>
        <w:t>Al Hussein Bin Talal University</w:t>
      </w:r>
      <w:r>
        <w:rPr>
          <w:rFonts w:cs="Times New Roman (Body CS)"/>
          <w:b/>
          <w:bCs/>
          <w:caps/>
          <w:sz w:val="25"/>
          <w:szCs w:val="25"/>
        </w:rPr>
        <w:tab/>
      </w:r>
      <w:r>
        <w:rPr>
          <w:i/>
          <w:iCs/>
          <w:sz w:val="19"/>
          <w:szCs w:val="19"/>
        </w:rPr>
        <w:t>Ma’an, Jo</w:t>
      </w:r>
    </w:p>
    <w:p w14:paraId="42AE7CF0" w14:textId="65C6FF92" w:rsidR="002D7F69" w:rsidRPr="00704321" w:rsidRDefault="002D7F69" w:rsidP="00704321">
      <w:pPr>
        <w:tabs>
          <w:tab w:val="right" w:pos="10800"/>
        </w:tabs>
        <w:rPr>
          <w:rFonts w:cs="Times New Roman (Body CS)"/>
          <w:b/>
          <w:bCs/>
          <w:caps/>
          <w:sz w:val="25"/>
          <w:szCs w:val="25"/>
        </w:rPr>
      </w:pPr>
      <w:r w:rsidRPr="00B81512">
        <w:rPr>
          <w:i/>
          <w:iCs/>
          <w:sz w:val="19"/>
          <w:szCs w:val="19"/>
        </w:rPr>
        <w:tab/>
      </w:r>
      <w:r>
        <w:rPr>
          <w:i/>
          <w:iCs/>
          <w:sz w:val="19"/>
          <w:szCs w:val="19"/>
        </w:rPr>
        <w:t>June, 2019</w:t>
      </w:r>
    </w:p>
    <w:p w14:paraId="3AFBE8F1" w14:textId="77777777" w:rsidR="002D7F69" w:rsidRDefault="002D7F69" w:rsidP="002D7F69">
      <w:pPr>
        <w:tabs>
          <w:tab w:val="right" w:pos="10800"/>
        </w:tabs>
        <w:rPr>
          <w:iCs/>
          <w:color w:val="000000" w:themeColor="text1"/>
          <w:sz w:val="20"/>
          <w:szCs w:val="20"/>
        </w:rPr>
      </w:pPr>
      <w:r w:rsidRPr="00296272">
        <w:rPr>
          <w:b/>
          <w:bCs/>
          <w:iCs/>
          <w:color w:val="000000" w:themeColor="text1"/>
          <w:sz w:val="20"/>
          <w:szCs w:val="20"/>
        </w:rPr>
        <w:t>Bachelor's Degree</w:t>
      </w:r>
      <w:r w:rsidRPr="00296272">
        <w:rPr>
          <w:iCs/>
          <w:color w:val="000000" w:themeColor="text1"/>
          <w:sz w:val="20"/>
          <w:szCs w:val="20"/>
        </w:rPr>
        <w:t xml:space="preserve"> - Develop</w:t>
      </w:r>
      <w:r>
        <w:rPr>
          <w:iCs/>
          <w:color w:val="000000" w:themeColor="text1"/>
          <w:sz w:val="20"/>
          <w:szCs w:val="20"/>
        </w:rPr>
        <w:t>ed</w:t>
      </w:r>
      <w:r w:rsidRPr="00296272">
        <w:rPr>
          <w:iCs/>
          <w:color w:val="000000" w:themeColor="text1"/>
          <w:sz w:val="20"/>
          <w:szCs w:val="20"/>
        </w:rPr>
        <w:t xml:space="preserve"> both Front-end and Back-end Software’s using variety of programming languages. Analyzing Data. Software Design. Software Planning. Software Maintenance. Build Databases.</w:t>
      </w:r>
    </w:p>
    <w:p w14:paraId="6D2432A6" w14:textId="77777777" w:rsidR="002D7F69" w:rsidRDefault="002D7F69" w:rsidP="002D7F69">
      <w:pPr>
        <w:pStyle w:val="ListParagraph"/>
        <w:numPr>
          <w:ilvl w:val="0"/>
          <w:numId w:val="40"/>
        </w:numPr>
        <w:tabs>
          <w:tab w:val="right" w:pos="10800"/>
        </w:tabs>
        <w:rPr>
          <w:i/>
          <w:color w:val="000000" w:themeColor="text1"/>
          <w:sz w:val="20"/>
          <w:szCs w:val="20"/>
        </w:rPr>
      </w:pPr>
      <w:r w:rsidRPr="008A5F47">
        <w:rPr>
          <w:i/>
          <w:color w:val="000000" w:themeColor="text1"/>
          <w:sz w:val="20"/>
          <w:szCs w:val="20"/>
        </w:rPr>
        <w:t>LAWZ - Android Application</w:t>
      </w:r>
    </w:p>
    <w:p w14:paraId="20B806FD" w14:textId="77777777" w:rsidR="002D7F69" w:rsidRDefault="002D7F69" w:rsidP="002D7F69">
      <w:pPr>
        <w:pStyle w:val="ListParagraph"/>
        <w:tabs>
          <w:tab w:val="right" w:pos="10800"/>
        </w:tabs>
        <w:rPr>
          <w:i/>
          <w:color w:val="000000" w:themeColor="text1"/>
          <w:sz w:val="20"/>
          <w:szCs w:val="20"/>
        </w:rPr>
      </w:pPr>
      <w:r w:rsidRPr="008A5F47">
        <w:rPr>
          <w:i/>
          <w:color w:val="000000" w:themeColor="text1"/>
          <w:sz w:val="20"/>
          <w:szCs w:val="20"/>
        </w:rPr>
        <w:t>Developed an Android application with a team following IEEE documentation standards</w:t>
      </w:r>
      <w:r>
        <w:rPr>
          <w:i/>
          <w:color w:val="000000" w:themeColor="text1"/>
          <w:sz w:val="20"/>
          <w:szCs w:val="20"/>
        </w:rPr>
        <w:t>.</w:t>
      </w:r>
    </w:p>
    <w:p w14:paraId="4EF0D4FA" w14:textId="77777777" w:rsidR="002D7F69" w:rsidRDefault="002D7F69" w:rsidP="002D7F69">
      <w:pPr>
        <w:pStyle w:val="ListParagraph"/>
        <w:tabs>
          <w:tab w:val="right" w:pos="10800"/>
        </w:tabs>
        <w:rPr>
          <w:i/>
          <w:color w:val="000000" w:themeColor="text1"/>
          <w:sz w:val="20"/>
          <w:szCs w:val="20"/>
        </w:rPr>
      </w:pPr>
      <w:r w:rsidRPr="008A5F47">
        <w:rPr>
          <w:i/>
          <w:color w:val="000000" w:themeColor="text1"/>
          <w:sz w:val="20"/>
          <w:szCs w:val="20"/>
        </w:rPr>
        <w:t>Led Information elicitation, requirements analysis, and database development</w:t>
      </w:r>
      <w:r>
        <w:rPr>
          <w:i/>
          <w:color w:val="000000" w:themeColor="text1"/>
          <w:sz w:val="20"/>
          <w:szCs w:val="20"/>
        </w:rPr>
        <w:t>.</w:t>
      </w:r>
    </w:p>
    <w:p w14:paraId="7F159964" w14:textId="2B7B64E7" w:rsidR="00F17A4B" w:rsidRDefault="002D7F69" w:rsidP="00F07049">
      <w:pPr>
        <w:pStyle w:val="ListParagraph"/>
        <w:tabs>
          <w:tab w:val="right" w:pos="10800"/>
        </w:tabs>
        <w:rPr>
          <w:i/>
          <w:color w:val="000000" w:themeColor="text1"/>
          <w:sz w:val="20"/>
          <w:szCs w:val="20"/>
        </w:rPr>
      </w:pPr>
      <w:r w:rsidRPr="008A5F47">
        <w:rPr>
          <w:i/>
          <w:color w:val="000000" w:themeColor="text1"/>
          <w:sz w:val="20"/>
          <w:szCs w:val="20"/>
        </w:rPr>
        <w:lastRenderedPageBreak/>
        <w:t>Managed the workflow, task organization, maintaining project platform to the successful execution of the application</w:t>
      </w:r>
      <w:r w:rsidRPr="00F07049">
        <w:rPr>
          <w:i/>
          <w:color w:val="000000" w:themeColor="text1"/>
          <w:sz w:val="20"/>
          <w:szCs w:val="20"/>
        </w:rPr>
        <w:t xml:space="preserve"> </w:t>
      </w:r>
    </w:p>
    <w:p w14:paraId="4C22B1D8" w14:textId="77777777" w:rsidR="00C94844" w:rsidRDefault="00C94844" w:rsidP="00F07049">
      <w:pPr>
        <w:pStyle w:val="ListParagraph"/>
        <w:tabs>
          <w:tab w:val="right" w:pos="10800"/>
        </w:tabs>
        <w:rPr>
          <w:i/>
          <w:color w:val="000000" w:themeColor="text1"/>
          <w:sz w:val="20"/>
          <w:szCs w:val="20"/>
        </w:rPr>
      </w:pPr>
    </w:p>
    <w:p w14:paraId="5D95C63B" w14:textId="77777777" w:rsidR="00C94844" w:rsidRDefault="00C94844" w:rsidP="00C94844">
      <w:pPr>
        <w:tabs>
          <w:tab w:val="right" w:pos="10800"/>
        </w:tabs>
        <w:rPr>
          <w:rFonts w:cs="Times New Roman (Body CS)"/>
          <w:b/>
          <w:bCs/>
          <w:caps/>
          <w:sz w:val="25"/>
          <w:szCs w:val="25"/>
        </w:rPr>
      </w:pPr>
      <w:r>
        <w:rPr>
          <w:rFonts w:cs="Times New Roman (Body CS)"/>
          <w:b/>
          <w:bCs/>
          <w:caps/>
          <w:sz w:val="25"/>
          <w:szCs w:val="25"/>
        </w:rPr>
        <w:t>Year Up United</w:t>
      </w:r>
      <w:r>
        <w:rPr>
          <w:rFonts w:cs="Times New Roman (Body CS)"/>
          <w:b/>
          <w:bCs/>
          <w:caps/>
          <w:sz w:val="25"/>
          <w:szCs w:val="25"/>
        </w:rPr>
        <w:tab/>
      </w:r>
      <w:r>
        <w:rPr>
          <w:i/>
          <w:iCs/>
          <w:sz w:val="19"/>
          <w:szCs w:val="19"/>
        </w:rPr>
        <w:t>Dallas, Tx</w:t>
      </w:r>
    </w:p>
    <w:p w14:paraId="55E2AA83" w14:textId="38403C9D" w:rsidR="00C94844" w:rsidRPr="00704321" w:rsidRDefault="00C94844" w:rsidP="00C94844">
      <w:pPr>
        <w:tabs>
          <w:tab w:val="right" w:pos="10800"/>
        </w:tabs>
        <w:rPr>
          <w:rFonts w:cs="Times New Roman (Body CS)"/>
          <w:b/>
          <w:bCs/>
          <w:caps/>
          <w:sz w:val="25"/>
          <w:szCs w:val="25"/>
        </w:rPr>
      </w:pPr>
      <w:r>
        <w:rPr>
          <w:rStyle w:val="JobTitle"/>
        </w:rPr>
        <w:t>Backend Programmer Trainee</w:t>
      </w:r>
      <w:r w:rsidRPr="00B81512">
        <w:rPr>
          <w:i/>
          <w:iCs/>
          <w:sz w:val="19"/>
          <w:szCs w:val="19"/>
        </w:rPr>
        <w:tab/>
      </w:r>
      <w:r>
        <w:rPr>
          <w:i/>
          <w:iCs/>
          <w:sz w:val="19"/>
          <w:szCs w:val="19"/>
        </w:rPr>
        <w:t xml:space="preserve">Aug, 2024 </w:t>
      </w:r>
      <w:r w:rsidR="00BB314D">
        <w:rPr>
          <w:i/>
          <w:iCs/>
          <w:sz w:val="19"/>
          <w:szCs w:val="19"/>
        </w:rPr>
        <w:t>–</w:t>
      </w:r>
      <w:r>
        <w:rPr>
          <w:i/>
          <w:iCs/>
          <w:sz w:val="19"/>
          <w:szCs w:val="19"/>
        </w:rPr>
        <w:t xml:space="preserve"> present</w:t>
      </w:r>
    </w:p>
    <w:p w14:paraId="73B43EB3" w14:textId="36C1CBEF" w:rsidR="00C94844" w:rsidRDefault="00C94844" w:rsidP="00BB314D">
      <w:pPr>
        <w:pStyle w:val="JobDescription"/>
        <w:numPr>
          <w:ilvl w:val="0"/>
          <w:numId w:val="40"/>
        </w:numPr>
        <w:rPr>
          <w:iCs/>
          <w:color w:val="000000" w:themeColor="text1"/>
          <w:szCs w:val="20"/>
        </w:rPr>
      </w:pPr>
      <w:r>
        <w:rPr>
          <w:iCs/>
          <w:color w:val="000000" w:themeColor="text1"/>
          <w:szCs w:val="20"/>
        </w:rPr>
        <w:t xml:space="preserve">Developed multiple Java projects employing OOP principles, learning JDBC, building and connecting to MySQL database, </w:t>
      </w:r>
      <w:r w:rsidRPr="009C082F">
        <w:rPr>
          <w:iCs/>
          <w:color w:val="000000" w:themeColor="text1"/>
          <w:szCs w:val="20"/>
        </w:rPr>
        <w:t>Deployed</w:t>
      </w:r>
      <w:r>
        <w:rPr>
          <w:iCs/>
          <w:color w:val="000000" w:themeColor="text1"/>
          <w:szCs w:val="20"/>
        </w:rPr>
        <w:t xml:space="preserve"> 10+</w:t>
      </w:r>
      <w:r w:rsidRPr="009C082F">
        <w:rPr>
          <w:iCs/>
          <w:color w:val="000000" w:themeColor="text1"/>
          <w:szCs w:val="20"/>
        </w:rPr>
        <w:t xml:space="preserve"> application using Spring B</w:t>
      </w:r>
      <w:r>
        <w:rPr>
          <w:iCs/>
          <w:color w:val="000000" w:themeColor="text1"/>
          <w:szCs w:val="20"/>
        </w:rPr>
        <w:t xml:space="preserve">oot including last capstone and tested the API endpoints using Postman. </w:t>
      </w:r>
    </w:p>
    <w:p w14:paraId="64D6546F" w14:textId="3C9E95C7" w:rsidR="00C94844" w:rsidRDefault="009C696A" w:rsidP="00C94844">
      <w:pPr>
        <w:ind w:left="360"/>
        <w:rPr>
          <w:sz w:val="20"/>
          <w:szCs w:val="20"/>
        </w:rPr>
      </w:pPr>
      <w:r>
        <w:rPr>
          <w:sz w:val="20"/>
          <w:szCs w:val="20"/>
        </w:rPr>
        <w:t xml:space="preserve">        </w:t>
      </w:r>
      <w:r w:rsidR="00C94844" w:rsidRPr="00474DA9">
        <w:rPr>
          <w:sz w:val="20"/>
          <w:szCs w:val="20"/>
        </w:rPr>
        <w:t>Wrote SQL queries and used CRUD to manipulate data in the DBMS</w:t>
      </w:r>
    </w:p>
    <w:p w14:paraId="4F52D73E" w14:textId="77777777" w:rsidR="00C94844" w:rsidRDefault="00C94844" w:rsidP="00C94844">
      <w:pPr>
        <w:ind w:left="360"/>
        <w:rPr>
          <w:sz w:val="20"/>
          <w:szCs w:val="20"/>
        </w:rPr>
      </w:pPr>
    </w:p>
    <w:p w14:paraId="127BE465" w14:textId="669BABB1" w:rsidR="00C94844" w:rsidRDefault="00C94844" w:rsidP="00C94844">
      <w:pPr>
        <w:tabs>
          <w:tab w:val="right" w:pos="10800"/>
        </w:tabs>
        <w:rPr>
          <w:rFonts w:cs="Times New Roman (Body CS)"/>
          <w:b/>
          <w:bCs/>
          <w:caps/>
          <w:sz w:val="25"/>
          <w:szCs w:val="25"/>
        </w:rPr>
      </w:pPr>
      <w:r>
        <w:rPr>
          <w:rFonts w:cs="Times New Roman (Body CS)"/>
          <w:b/>
          <w:bCs/>
          <w:caps/>
          <w:sz w:val="25"/>
          <w:szCs w:val="25"/>
        </w:rPr>
        <w:t>Npower</w:t>
      </w:r>
      <w:r>
        <w:rPr>
          <w:rFonts w:cs="Times New Roman (Body CS)"/>
          <w:b/>
          <w:bCs/>
          <w:caps/>
          <w:sz w:val="25"/>
          <w:szCs w:val="25"/>
        </w:rPr>
        <w:tab/>
      </w:r>
      <w:r>
        <w:rPr>
          <w:i/>
          <w:iCs/>
          <w:sz w:val="19"/>
          <w:szCs w:val="19"/>
        </w:rPr>
        <w:t>Dallas, Tx</w:t>
      </w:r>
    </w:p>
    <w:p w14:paraId="35F5B5DB" w14:textId="5ACDBE89" w:rsidR="00C94844" w:rsidRPr="00704321" w:rsidRDefault="00C94844" w:rsidP="00C94844">
      <w:pPr>
        <w:tabs>
          <w:tab w:val="right" w:pos="10800"/>
        </w:tabs>
        <w:rPr>
          <w:rFonts w:cs="Times New Roman (Body CS)"/>
          <w:b/>
          <w:bCs/>
          <w:caps/>
          <w:sz w:val="25"/>
          <w:szCs w:val="25"/>
        </w:rPr>
      </w:pPr>
      <w:r>
        <w:rPr>
          <w:rStyle w:val="JobTitle"/>
        </w:rPr>
        <w:t>Front-end Programmer Trainee</w:t>
      </w:r>
      <w:r w:rsidRPr="00B81512">
        <w:rPr>
          <w:i/>
          <w:iCs/>
          <w:sz w:val="19"/>
          <w:szCs w:val="19"/>
        </w:rPr>
        <w:tab/>
      </w:r>
      <w:r w:rsidR="00BB314D">
        <w:rPr>
          <w:i/>
          <w:iCs/>
          <w:sz w:val="19"/>
          <w:szCs w:val="19"/>
        </w:rPr>
        <w:t>Oct</w:t>
      </w:r>
      <w:r>
        <w:rPr>
          <w:i/>
          <w:iCs/>
          <w:sz w:val="19"/>
          <w:szCs w:val="19"/>
        </w:rPr>
        <w:t xml:space="preserve">, 2024 </w:t>
      </w:r>
      <w:r w:rsidR="00BB314D">
        <w:rPr>
          <w:i/>
          <w:iCs/>
          <w:sz w:val="19"/>
          <w:szCs w:val="19"/>
        </w:rPr>
        <w:t>–</w:t>
      </w:r>
      <w:r>
        <w:rPr>
          <w:i/>
          <w:iCs/>
          <w:sz w:val="19"/>
          <w:szCs w:val="19"/>
        </w:rPr>
        <w:t xml:space="preserve"> present</w:t>
      </w:r>
    </w:p>
    <w:p w14:paraId="5E877449" w14:textId="3469A95F" w:rsidR="00BB314D" w:rsidRPr="00BB314D" w:rsidRDefault="00BB314D" w:rsidP="00BB314D">
      <w:pPr>
        <w:pStyle w:val="ListParagraph"/>
        <w:numPr>
          <w:ilvl w:val="0"/>
          <w:numId w:val="40"/>
        </w:numPr>
        <w:tabs>
          <w:tab w:val="right" w:pos="10800"/>
        </w:tabs>
        <w:rPr>
          <w:iCs/>
          <w:color w:val="000000" w:themeColor="text1"/>
          <w:sz w:val="20"/>
          <w:szCs w:val="20"/>
        </w:rPr>
      </w:pPr>
      <w:r w:rsidRPr="00BB314D">
        <w:rPr>
          <w:iCs/>
          <w:color w:val="000000" w:themeColor="text1"/>
          <w:sz w:val="20"/>
          <w:szCs w:val="20"/>
        </w:rPr>
        <w:t>Built</w:t>
      </w:r>
      <w:r w:rsidR="00924387">
        <w:rPr>
          <w:iCs/>
          <w:color w:val="000000" w:themeColor="text1"/>
          <w:sz w:val="20"/>
          <w:szCs w:val="20"/>
        </w:rPr>
        <w:t xml:space="preserve"> and deployed</w:t>
      </w:r>
      <w:r w:rsidRPr="00BB314D">
        <w:rPr>
          <w:iCs/>
          <w:color w:val="000000" w:themeColor="text1"/>
          <w:sz w:val="20"/>
          <w:szCs w:val="20"/>
        </w:rPr>
        <w:t xml:space="preserve"> interactive JavaScript websites, designing and developing user-friendly interfaces using HTML, CSS, and JavaScript</w:t>
      </w:r>
      <w:r w:rsidR="00C778E6">
        <w:rPr>
          <w:iCs/>
          <w:color w:val="000000" w:themeColor="text1"/>
          <w:sz w:val="20"/>
          <w:szCs w:val="20"/>
        </w:rPr>
        <w:t>.</w:t>
      </w:r>
    </w:p>
    <w:p w14:paraId="246F517C" w14:textId="781A72D3" w:rsidR="00C94844" w:rsidRPr="00C778E6" w:rsidRDefault="00BB314D" w:rsidP="00C778E6">
      <w:pPr>
        <w:pStyle w:val="ListParagraph"/>
        <w:tabs>
          <w:tab w:val="right" w:pos="10800"/>
        </w:tabs>
        <w:rPr>
          <w:rStyle w:val="ClientContact"/>
          <w:iCs/>
          <w:noProof w:val="0"/>
          <w:color w:val="000000" w:themeColor="text1"/>
          <w:sz w:val="20"/>
          <w:szCs w:val="20"/>
        </w:rPr>
      </w:pPr>
      <w:r w:rsidRPr="00BB314D">
        <w:rPr>
          <w:iCs/>
          <w:color w:val="000000" w:themeColor="text1"/>
          <w:sz w:val="20"/>
          <w:szCs w:val="20"/>
        </w:rPr>
        <w:t xml:space="preserve">Utilized React to create dynamic UI components and </w:t>
      </w:r>
      <w:r w:rsidR="009C696A">
        <w:rPr>
          <w:iCs/>
          <w:color w:val="000000" w:themeColor="text1"/>
          <w:sz w:val="20"/>
          <w:szCs w:val="20"/>
        </w:rPr>
        <w:t xml:space="preserve">DOM </w:t>
      </w:r>
      <w:r w:rsidR="00557E0E" w:rsidRPr="00BB314D">
        <w:rPr>
          <w:iCs/>
          <w:color w:val="000000" w:themeColor="text1"/>
          <w:sz w:val="20"/>
          <w:szCs w:val="20"/>
        </w:rPr>
        <w:t>to manipulate and update web page content dynamically</w:t>
      </w:r>
      <w:r w:rsidR="00C778E6">
        <w:rPr>
          <w:iCs/>
          <w:color w:val="000000" w:themeColor="text1"/>
          <w:sz w:val="20"/>
          <w:szCs w:val="20"/>
        </w:rPr>
        <w:t>.</w:t>
      </w:r>
    </w:p>
    <w:sectPr w:rsidR="00C94844" w:rsidRPr="00C778E6" w:rsidSect="00A64B61">
      <w:type w:val="continuous"/>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BD000" w14:textId="77777777" w:rsidR="00574161" w:rsidRDefault="00574161" w:rsidP="008F318C">
      <w:r>
        <w:separator/>
      </w:r>
    </w:p>
  </w:endnote>
  <w:endnote w:type="continuationSeparator" w:id="0">
    <w:p w14:paraId="0E9C8C54" w14:textId="77777777" w:rsidR="00574161" w:rsidRDefault="00574161" w:rsidP="008F3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2A5BD" w14:textId="77777777" w:rsidR="00574161" w:rsidRDefault="00574161" w:rsidP="008F318C">
      <w:r>
        <w:separator/>
      </w:r>
    </w:p>
  </w:footnote>
  <w:footnote w:type="continuationSeparator" w:id="0">
    <w:p w14:paraId="18BC7593" w14:textId="77777777" w:rsidR="00574161" w:rsidRDefault="00574161" w:rsidP="008F3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428A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74DF6"/>
    <w:multiLevelType w:val="hybridMultilevel"/>
    <w:tmpl w:val="B600C7B6"/>
    <w:lvl w:ilvl="0" w:tplc="EF6473B0">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1524"/>
    <w:multiLevelType w:val="multilevel"/>
    <w:tmpl w:val="6CE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7DD"/>
    <w:multiLevelType w:val="hybridMultilevel"/>
    <w:tmpl w:val="340AB9E2"/>
    <w:lvl w:ilvl="0" w:tplc="C6FA1C66">
      <w:start w:val="46"/>
      <w:numFmt w:val="decimal"/>
      <w:lvlText w:val="%1."/>
      <w:lvlJc w:val="left"/>
      <w:pPr>
        <w:ind w:left="416" w:hanging="308"/>
      </w:pPr>
      <w:rPr>
        <w:rFonts w:ascii="Arial" w:eastAsia="Arial" w:hAnsi="Arial" w:cs="Arial" w:hint="default"/>
        <w:b/>
        <w:bCs/>
        <w:color w:val="353538"/>
        <w:spacing w:val="0"/>
        <w:w w:val="102"/>
        <w:sz w:val="18"/>
        <w:szCs w:val="18"/>
      </w:rPr>
    </w:lvl>
    <w:lvl w:ilvl="1" w:tplc="C9F66EBA">
      <w:numFmt w:val="bullet"/>
      <w:lvlText w:val="•"/>
      <w:lvlJc w:val="left"/>
      <w:pPr>
        <w:ind w:left="1416" w:hanging="308"/>
      </w:pPr>
      <w:rPr>
        <w:rFonts w:hint="default"/>
      </w:rPr>
    </w:lvl>
    <w:lvl w:ilvl="2" w:tplc="71286744">
      <w:numFmt w:val="bullet"/>
      <w:lvlText w:val="•"/>
      <w:lvlJc w:val="left"/>
      <w:pPr>
        <w:ind w:left="2412" w:hanging="308"/>
      </w:pPr>
      <w:rPr>
        <w:rFonts w:hint="default"/>
      </w:rPr>
    </w:lvl>
    <w:lvl w:ilvl="3" w:tplc="25348494">
      <w:numFmt w:val="bullet"/>
      <w:lvlText w:val="•"/>
      <w:lvlJc w:val="left"/>
      <w:pPr>
        <w:ind w:left="3408" w:hanging="308"/>
      </w:pPr>
      <w:rPr>
        <w:rFonts w:hint="default"/>
      </w:rPr>
    </w:lvl>
    <w:lvl w:ilvl="4" w:tplc="A0569688">
      <w:numFmt w:val="bullet"/>
      <w:lvlText w:val="•"/>
      <w:lvlJc w:val="left"/>
      <w:pPr>
        <w:ind w:left="4404" w:hanging="308"/>
      </w:pPr>
      <w:rPr>
        <w:rFonts w:hint="default"/>
      </w:rPr>
    </w:lvl>
    <w:lvl w:ilvl="5" w:tplc="49FA75D8">
      <w:numFmt w:val="bullet"/>
      <w:lvlText w:val="•"/>
      <w:lvlJc w:val="left"/>
      <w:pPr>
        <w:ind w:left="5400" w:hanging="308"/>
      </w:pPr>
      <w:rPr>
        <w:rFonts w:hint="default"/>
      </w:rPr>
    </w:lvl>
    <w:lvl w:ilvl="6" w:tplc="3FCA96DA">
      <w:numFmt w:val="bullet"/>
      <w:lvlText w:val="•"/>
      <w:lvlJc w:val="left"/>
      <w:pPr>
        <w:ind w:left="6396" w:hanging="308"/>
      </w:pPr>
      <w:rPr>
        <w:rFonts w:hint="default"/>
      </w:rPr>
    </w:lvl>
    <w:lvl w:ilvl="7" w:tplc="B114E94E">
      <w:numFmt w:val="bullet"/>
      <w:lvlText w:val="•"/>
      <w:lvlJc w:val="left"/>
      <w:pPr>
        <w:ind w:left="7392" w:hanging="308"/>
      </w:pPr>
      <w:rPr>
        <w:rFonts w:hint="default"/>
      </w:rPr>
    </w:lvl>
    <w:lvl w:ilvl="8" w:tplc="F154A4E8">
      <w:numFmt w:val="bullet"/>
      <w:lvlText w:val="•"/>
      <w:lvlJc w:val="left"/>
      <w:pPr>
        <w:ind w:left="8388" w:hanging="308"/>
      </w:pPr>
      <w:rPr>
        <w:rFonts w:hint="default"/>
      </w:rPr>
    </w:lvl>
  </w:abstractNum>
  <w:abstractNum w:abstractNumId="4" w15:restartNumberingAfterBreak="0">
    <w:nsid w:val="0DA76FC0"/>
    <w:multiLevelType w:val="hybridMultilevel"/>
    <w:tmpl w:val="E9F6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D57C9"/>
    <w:multiLevelType w:val="hybridMultilevel"/>
    <w:tmpl w:val="16F2C9D4"/>
    <w:lvl w:ilvl="0" w:tplc="7C6816B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270BE"/>
    <w:multiLevelType w:val="hybridMultilevel"/>
    <w:tmpl w:val="CC7C460E"/>
    <w:lvl w:ilvl="0" w:tplc="FC46A374">
      <w:start w:val="1"/>
      <w:numFmt w:val="decimal"/>
      <w:lvlText w:val="%1."/>
      <w:lvlJc w:val="left"/>
      <w:pPr>
        <w:ind w:left="432" w:hanging="246"/>
        <w:jc w:val="right"/>
      </w:pPr>
      <w:rPr>
        <w:rFonts w:hint="default"/>
        <w:b/>
        <w:bCs/>
        <w:spacing w:val="-6"/>
        <w:w w:val="100"/>
      </w:rPr>
    </w:lvl>
    <w:lvl w:ilvl="1" w:tplc="21EE05AE">
      <w:numFmt w:val="bullet"/>
      <w:lvlText w:val="•"/>
      <w:lvlJc w:val="left"/>
      <w:pPr>
        <w:ind w:left="1434" w:hanging="246"/>
      </w:pPr>
      <w:rPr>
        <w:rFonts w:hint="default"/>
      </w:rPr>
    </w:lvl>
    <w:lvl w:ilvl="2" w:tplc="42A8B114">
      <w:numFmt w:val="bullet"/>
      <w:lvlText w:val="•"/>
      <w:lvlJc w:val="left"/>
      <w:pPr>
        <w:ind w:left="2428" w:hanging="246"/>
      </w:pPr>
      <w:rPr>
        <w:rFonts w:hint="default"/>
      </w:rPr>
    </w:lvl>
    <w:lvl w:ilvl="3" w:tplc="DD3E138E">
      <w:numFmt w:val="bullet"/>
      <w:lvlText w:val="•"/>
      <w:lvlJc w:val="left"/>
      <w:pPr>
        <w:ind w:left="3422" w:hanging="246"/>
      </w:pPr>
      <w:rPr>
        <w:rFonts w:hint="default"/>
      </w:rPr>
    </w:lvl>
    <w:lvl w:ilvl="4" w:tplc="B50613EC">
      <w:numFmt w:val="bullet"/>
      <w:lvlText w:val="•"/>
      <w:lvlJc w:val="left"/>
      <w:pPr>
        <w:ind w:left="4416" w:hanging="246"/>
      </w:pPr>
      <w:rPr>
        <w:rFonts w:hint="default"/>
      </w:rPr>
    </w:lvl>
    <w:lvl w:ilvl="5" w:tplc="9F2E423C">
      <w:numFmt w:val="bullet"/>
      <w:lvlText w:val="•"/>
      <w:lvlJc w:val="left"/>
      <w:pPr>
        <w:ind w:left="5410" w:hanging="246"/>
      </w:pPr>
      <w:rPr>
        <w:rFonts w:hint="default"/>
      </w:rPr>
    </w:lvl>
    <w:lvl w:ilvl="6" w:tplc="42E26070">
      <w:numFmt w:val="bullet"/>
      <w:lvlText w:val="•"/>
      <w:lvlJc w:val="left"/>
      <w:pPr>
        <w:ind w:left="6404" w:hanging="246"/>
      </w:pPr>
      <w:rPr>
        <w:rFonts w:hint="default"/>
      </w:rPr>
    </w:lvl>
    <w:lvl w:ilvl="7" w:tplc="1786B020">
      <w:numFmt w:val="bullet"/>
      <w:lvlText w:val="•"/>
      <w:lvlJc w:val="left"/>
      <w:pPr>
        <w:ind w:left="7398" w:hanging="246"/>
      </w:pPr>
      <w:rPr>
        <w:rFonts w:hint="default"/>
      </w:rPr>
    </w:lvl>
    <w:lvl w:ilvl="8" w:tplc="3AC4FDC0">
      <w:numFmt w:val="bullet"/>
      <w:lvlText w:val="•"/>
      <w:lvlJc w:val="left"/>
      <w:pPr>
        <w:ind w:left="8392" w:hanging="246"/>
      </w:pPr>
      <w:rPr>
        <w:rFonts w:hint="default"/>
      </w:rPr>
    </w:lvl>
  </w:abstractNum>
  <w:abstractNum w:abstractNumId="7" w15:restartNumberingAfterBreak="0">
    <w:nsid w:val="1ACD6523"/>
    <w:multiLevelType w:val="multilevel"/>
    <w:tmpl w:val="7662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E3204"/>
    <w:multiLevelType w:val="hybridMultilevel"/>
    <w:tmpl w:val="E918F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37C01"/>
    <w:multiLevelType w:val="multilevel"/>
    <w:tmpl w:val="051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76DEC"/>
    <w:multiLevelType w:val="multilevel"/>
    <w:tmpl w:val="75A2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3561F"/>
    <w:multiLevelType w:val="hybridMultilevel"/>
    <w:tmpl w:val="612A20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B64C7"/>
    <w:multiLevelType w:val="hybridMultilevel"/>
    <w:tmpl w:val="C600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E139A"/>
    <w:multiLevelType w:val="multilevel"/>
    <w:tmpl w:val="749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C59F0"/>
    <w:multiLevelType w:val="hybridMultilevel"/>
    <w:tmpl w:val="3562445A"/>
    <w:lvl w:ilvl="0" w:tplc="AAB45F6C">
      <w:numFmt w:val="bullet"/>
      <w:lvlText w:val="•"/>
      <w:lvlJc w:val="left"/>
      <w:pPr>
        <w:ind w:left="360" w:hanging="360"/>
      </w:pPr>
      <w:rPr>
        <w:rFonts w:ascii="Cambria" w:eastAsia="Times New Roman" w:hAnsi="Cambria" w:cs="Calibri" w:hint="default"/>
        <w:sz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8771E"/>
    <w:multiLevelType w:val="hybridMultilevel"/>
    <w:tmpl w:val="27AC5EDC"/>
    <w:lvl w:ilvl="0" w:tplc="04090003">
      <w:start w:val="1"/>
      <w:numFmt w:val="bullet"/>
      <w:lvlText w:val="o"/>
      <w:lvlJc w:val="left"/>
      <w:pPr>
        <w:ind w:left="1354" w:hanging="360"/>
      </w:pPr>
      <w:rPr>
        <w:rFonts w:ascii="Courier New" w:hAnsi="Courier New" w:cs="Courier New"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6" w15:restartNumberingAfterBreak="0">
    <w:nsid w:val="2C2B1D93"/>
    <w:multiLevelType w:val="multilevel"/>
    <w:tmpl w:val="9846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E6CBE"/>
    <w:multiLevelType w:val="hybridMultilevel"/>
    <w:tmpl w:val="F10CF88C"/>
    <w:lvl w:ilvl="0" w:tplc="493ABD32">
      <w:start w:val="1"/>
      <w:numFmt w:val="bullet"/>
      <w:lvlText w:val=""/>
      <w:lvlJc w:val="left"/>
      <w:pPr>
        <w:ind w:left="720" w:hanging="360"/>
      </w:pPr>
      <w:rPr>
        <w:rFonts w:ascii="Symbol" w:hAnsi="Symbol" w:hint="default"/>
        <w:color w:val="auto"/>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C4A56"/>
    <w:multiLevelType w:val="hybridMultilevel"/>
    <w:tmpl w:val="BB9A8D4C"/>
    <w:lvl w:ilvl="0" w:tplc="BD084FE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01F81"/>
    <w:multiLevelType w:val="hybridMultilevel"/>
    <w:tmpl w:val="243C8A7C"/>
    <w:lvl w:ilvl="0" w:tplc="3B78E906">
      <w:start w:val="1"/>
      <w:numFmt w:val="bullet"/>
      <w:pStyle w:val="JobDescription"/>
      <w:lvlText w:val=""/>
      <w:lvlJc w:val="left"/>
      <w:pPr>
        <w:ind w:left="450" w:hanging="360"/>
      </w:pPr>
      <w:rPr>
        <w:rFonts w:ascii="Symbol" w:hAnsi="Symbol" w:hint="default"/>
        <w:sz w:val="12"/>
        <w:szCs w:val="1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48F92E4E"/>
    <w:multiLevelType w:val="hybridMultilevel"/>
    <w:tmpl w:val="35820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B4C403"/>
    <w:multiLevelType w:val="hybridMultilevel"/>
    <w:tmpl w:val="A97E415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ADE7054"/>
    <w:multiLevelType w:val="hybridMultilevel"/>
    <w:tmpl w:val="C84EE590"/>
    <w:lvl w:ilvl="0" w:tplc="0AFA86F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775EF"/>
    <w:multiLevelType w:val="hybridMultilevel"/>
    <w:tmpl w:val="A94674DA"/>
    <w:lvl w:ilvl="0" w:tplc="69D0E7B4">
      <w:start w:val="1"/>
      <w:numFmt w:val="bullet"/>
      <w:lvlText w:val=""/>
      <w:lvlJc w:val="left"/>
      <w:pPr>
        <w:ind w:left="720" w:hanging="360"/>
      </w:pPr>
      <w:rPr>
        <w:rFonts w:ascii="Symbol" w:hAnsi="Symbol" w:hint="default"/>
        <w:color w:val="auto"/>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E0DEC"/>
    <w:multiLevelType w:val="hybridMultilevel"/>
    <w:tmpl w:val="A8E4D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330EBD"/>
    <w:multiLevelType w:val="hybridMultilevel"/>
    <w:tmpl w:val="F2D6A2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E54AE"/>
    <w:multiLevelType w:val="hybridMultilevel"/>
    <w:tmpl w:val="EFD2101E"/>
    <w:lvl w:ilvl="0" w:tplc="7E283058">
      <w:numFmt w:val="bullet"/>
      <w:lvlText w:val="-"/>
      <w:lvlJc w:val="left"/>
      <w:pPr>
        <w:ind w:left="720" w:hanging="360"/>
      </w:pPr>
      <w:rPr>
        <w:rFonts w:ascii="Cambria" w:eastAsiaTheme="minorHAnsi" w:hAnsi="Cambria"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142D7"/>
    <w:multiLevelType w:val="hybridMultilevel"/>
    <w:tmpl w:val="9232F8CA"/>
    <w:lvl w:ilvl="0" w:tplc="0F2EDC64">
      <w:start w:val="1"/>
      <w:numFmt w:val="bullet"/>
      <w:lvlText w:val=""/>
      <w:lvlJc w:val="left"/>
      <w:pPr>
        <w:ind w:left="720" w:hanging="360"/>
      </w:pPr>
      <w:rPr>
        <w:rFonts w:ascii="Symbol" w:hAnsi="Symbol" w:hint="default"/>
        <w:color w:val="auto"/>
        <w:sz w:val="12"/>
        <w:szCs w:val="12"/>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3001B"/>
    <w:multiLevelType w:val="multilevel"/>
    <w:tmpl w:val="84D8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96D7A"/>
    <w:multiLevelType w:val="hybridMultilevel"/>
    <w:tmpl w:val="4EFA2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44683"/>
    <w:multiLevelType w:val="multilevel"/>
    <w:tmpl w:val="C4F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A7B8E"/>
    <w:multiLevelType w:val="hybridMultilevel"/>
    <w:tmpl w:val="A6F2F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414364"/>
    <w:multiLevelType w:val="hybridMultilevel"/>
    <w:tmpl w:val="3DA69438"/>
    <w:lvl w:ilvl="0" w:tplc="493ABD32">
      <w:start w:val="1"/>
      <w:numFmt w:val="bullet"/>
      <w:lvlText w:val=""/>
      <w:lvlJc w:val="left"/>
      <w:pPr>
        <w:ind w:left="450" w:hanging="360"/>
      </w:pPr>
      <w:rPr>
        <w:rFonts w:ascii="Symbol" w:hAnsi="Symbol" w:hint="default"/>
        <w:color w:val="auto"/>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070E4"/>
    <w:multiLevelType w:val="hybridMultilevel"/>
    <w:tmpl w:val="7C4A7F24"/>
    <w:lvl w:ilvl="0" w:tplc="EC7C1202">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334538"/>
    <w:multiLevelType w:val="hybridMultilevel"/>
    <w:tmpl w:val="176CE60C"/>
    <w:lvl w:ilvl="0" w:tplc="493ABD32">
      <w:start w:val="1"/>
      <w:numFmt w:val="bullet"/>
      <w:lvlText w:val=""/>
      <w:lvlJc w:val="left"/>
      <w:pPr>
        <w:ind w:left="720" w:hanging="360"/>
      </w:pPr>
      <w:rPr>
        <w:rFonts w:ascii="Symbol" w:hAnsi="Symbol" w:hint="default"/>
        <w:color w:val="auto"/>
        <w:sz w:val="10"/>
        <w:szCs w:val="10"/>
      </w:rPr>
    </w:lvl>
    <w:lvl w:ilvl="1" w:tplc="18DAE918">
      <w:numFmt w:val="bullet"/>
      <w:lvlText w:val="•"/>
      <w:lvlJc w:val="left"/>
      <w:pPr>
        <w:ind w:left="1800" w:hanging="720"/>
      </w:pPr>
      <w:rPr>
        <w:rFonts w:ascii="Cambria" w:eastAsia="Times New Roman" w:hAnsi="Cambria"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D70D8"/>
    <w:multiLevelType w:val="hybridMultilevel"/>
    <w:tmpl w:val="0BF62AAC"/>
    <w:lvl w:ilvl="0" w:tplc="8214C992">
      <w:start w:val="1"/>
      <w:numFmt w:val="bullet"/>
      <w:lvlText w:val=""/>
      <w:lvlJc w:val="left"/>
      <w:pPr>
        <w:ind w:left="450" w:hanging="360"/>
      </w:pPr>
      <w:rPr>
        <w:rFonts w:ascii="Symbol" w:hAnsi="Symbol" w:hint="default"/>
        <w:sz w:val="10"/>
        <w:szCs w:val="1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79A20E35"/>
    <w:multiLevelType w:val="hybridMultilevel"/>
    <w:tmpl w:val="62CEFEE2"/>
    <w:lvl w:ilvl="0" w:tplc="493ABD32">
      <w:start w:val="1"/>
      <w:numFmt w:val="bullet"/>
      <w:lvlText w:val=""/>
      <w:lvlJc w:val="left"/>
      <w:pPr>
        <w:ind w:left="720" w:hanging="360"/>
      </w:pPr>
      <w:rPr>
        <w:rFonts w:ascii="Symbol" w:hAnsi="Symbol" w:hint="default"/>
        <w:color w:val="auto"/>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BD7864"/>
    <w:multiLevelType w:val="hybridMultilevel"/>
    <w:tmpl w:val="E99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F6154E"/>
    <w:multiLevelType w:val="hybridMultilevel"/>
    <w:tmpl w:val="121AC93C"/>
    <w:lvl w:ilvl="0" w:tplc="A962A1DC">
      <w:numFmt w:val="bullet"/>
      <w:lvlText w:val="-"/>
      <w:lvlJc w:val="left"/>
      <w:pPr>
        <w:ind w:left="720" w:hanging="360"/>
      </w:pPr>
      <w:rPr>
        <w:rFonts w:ascii="Cambria" w:eastAsiaTheme="minorHAnsi" w:hAnsi="Cambria"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23408"/>
    <w:multiLevelType w:val="hybridMultilevel"/>
    <w:tmpl w:val="B3229B5C"/>
    <w:lvl w:ilvl="0" w:tplc="18DAE918">
      <w:numFmt w:val="bullet"/>
      <w:lvlText w:val="•"/>
      <w:lvlJc w:val="left"/>
      <w:pPr>
        <w:ind w:left="360" w:hanging="360"/>
      </w:pPr>
      <w:rPr>
        <w:rFonts w:ascii="Cambria" w:eastAsia="Times New Roman" w:hAnsi="Cambria"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A62D8C"/>
    <w:multiLevelType w:val="hybridMultilevel"/>
    <w:tmpl w:val="0ADE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674234">
    <w:abstractNumId w:val="17"/>
  </w:num>
  <w:num w:numId="2" w16cid:durableId="1615676870">
    <w:abstractNumId w:val="12"/>
  </w:num>
  <w:num w:numId="3" w16cid:durableId="160777763">
    <w:abstractNumId w:val="24"/>
  </w:num>
  <w:num w:numId="4" w16cid:durableId="1264340200">
    <w:abstractNumId w:val="39"/>
  </w:num>
  <w:num w:numId="5" w16cid:durableId="59599555">
    <w:abstractNumId w:val="29"/>
  </w:num>
  <w:num w:numId="6" w16cid:durableId="1650791257">
    <w:abstractNumId w:val="11"/>
  </w:num>
  <w:num w:numId="7" w16cid:durableId="845680349">
    <w:abstractNumId w:val="14"/>
  </w:num>
  <w:num w:numId="8" w16cid:durableId="397703776">
    <w:abstractNumId w:val="27"/>
  </w:num>
  <w:num w:numId="9" w16cid:durableId="1260526710">
    <w:abstractNumId w:val="33"/>
  </w:num>
  <w:num w:numId="10" w16cid:durableId="1709718457">
    <w:abstractNumId w:val="1"/>
  </w:num>
  <w:num w:numId="11" w16cid:durableId="585041870">
    <w:abstractNumId w:val="32"/>
  </w:num>
  <w:num w:numId="12" w16cid:durableId="1667174386">
    <w:abstractNumId w:val="36"/>
  </w:num>
  <w:num w:numId="13" w16cid:durableId="71392866">
    <w:abstractNumId w:val="23"/>
  </w:num>
  <w:num w:numId="14" w16cid:durableId="1440876245">
    <w:abstractNumId w:val="19"/>
  </w:num>
  <w:num w:numId="15" w16cid:durableId="2069380639">
    <w:abstractNumId w:val="34"/>
  </w:num>
  <w:num w:numId="16" w16cid:durableId="1907915223">
    <w:abstractNumId w:val="8"/>
  </w:num>
  <w:num w:numId="17" w16cid:durableId="1415709956">
    <w:abstractNumId w:val="0"/>
  </w:num>
  <w:num w:numId="18" w16cid:durableId="142546105">
    <w:abstractNumId w:val="19"/>
  </w:num>
  <w:num w:numId="19" w16cid:durableId="1826243155">
    <w:abstractNumId w:val="16"/>
  </w:num>
  <w:num w:numId="20" w16cid:durableId="163788979">
    <w:abstractNumId w:val="10"/>
  </w:num>
  <w:num w:numId="21" w16cid:durableId="625502700">
    <w:abstractNumId w:val="30"/>
  </w:num>
  <w:num w:numId="22" w16cid:durableId="826748058">
    <w:abstractNumId w:val="28"/>
  </w:num>
  <w:num w:numId="23" w16cid:durableId="1908605740">
    <w:abstractNumId w:val="2"/>
  </w:num>
  <w:num w:numId="24" w16cid:durableId="2099204611">
    <w:abstractNumId w:val="9"/>
  </w:num>
  <w:num w:numId="25" w16cid:durableId="264728995">
    <w:abstractNumId w:val="7"/>
  </w:num>
  <w:num w:numId="26" w16cid:durableId="585265560">
    <w:abstractNumId w:val="13"/>
  </w:num>
  <w:num w:numId="27" w16cid:durableId="1394964100">
    <w:abstractNumId w:val="6"/>
  </w:num>
  <w:num w:numId="28" w16cid:durableId="88054">
    <w:abstractNumId w:val="3"/>
  </w:num>
  <w:num w:numId="29" w16cid:durableId="938484222">
    <w:abstractNumId w:val="15"/>
  </w:num>
  <w:num w:numId="30" w16cid:durableId="205485430">
    <w:abstractNumId w:val="35"/>
  </w:num>
  <w:num w:numId="31" w16cid:durableId="403577154">
    <w:abstractNumId w:val="21"/>
  </w:num>
  <w:num w:numId="32" w16cid:durableId="881870924">
    <w:abstractNumId w:val="40"/>
  </w:num>
  <w:num w:numId="33" w16cid:durableId="692070751">
    <w:abstractNumId w:val="25"/>
  </w:num>
  <w:num w:numId="34" w16cid:durableId="2023819746">
    <w:abstractNumId w:val="4"/>
  </w:num>
  <w:num w:numId="35" w16cid:durableId="1858694792">
    <w:abstractNumId w:val="37"/>
  </w:num>
  <w:num w:numId="36" w16cid:durableId="664407087">
    <w:abstractNumId w:val="5"/>
  </w:num>
  <w:num w:numId="37" w16cid:durableId="812064100">
    <w:abstractNumId w:val="31"/>
  </w:num>
  <w:num w:numId="38" w16cid:durableId="1699309656">
    <w:abstractNumId w:val="20"/>
  </w:num>
  <w:num w:numId="39" w16cid:durableId="104693688">
    <w:abstractNumId w:val="22"/>
  </w:num>
  <w:num w:numId="40" w16cid:durableId="1258094843">
    <w:abstractNumId w:val="26"/>
  </w:num>
  <w:num w:numId="41" w16cid:durableId="1300451408">
    <w:abstractNumId w:val="38"/>
  </w:num>
  <w:num w:numId="42" w16cid:durableId="19113108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attachedTemplate r:id="rId1"/>
  <w:defaultTabStop w:val="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02A"/>
    <w:rsid w:val="00001A7D"/>
    <w:rsid w:val="0000785E"/>
    <w:rsid w:val="00007EB0"/>
    <w:rsid w:val="000122BB"/>
    <w:rsid w:val="00013D60"/>
    <w:rsid w:val="00021060"/>
    <w:rsid w:val="000263C8"/>
    <w:rsid w:val="000367C9"/>
    <w:rsid w:val="00036BB3"/>
    <w:rsid w:val="00040A69"/>
    <w:rsid w:val="000432BF"/>
    <w:rsid w:val="0004511B"/>
    <w:rsid w:val="00046F05"/>
    <w:rsid w:val="00052013"/>
    <w:rsid w:val="000532C1"/>
    <w:rsid w:val="0005661B"/>
    <w:rsid w:val="00064DEC"/>
    <w:rsid w:val="00070C5F"/>
    <w:rsid w:val="00073BB2"/>
    <w:rsid w:val="00077B3E"/>
    <w:rsid w:val="00082915"/>
    <w:rsid w:val="00090D60"/>
    <w:rsid w:val="000948E6"/>
    <w:rsid w:val="000B1CEE"/>
    <w:rsid w:val="000B2671"/>
    <w:rsid w:val="000C202A"/>
    <w:rsid w:val="000C3D64"/>
    <w:rsid w:val="000C790B"/>
    <w:rsid w:val="000D084D"/>
    <w:rsid w:val="000D4E68"/>
    <w:rsid w:val="000E03DC"/>
    <w:rsid w:val="000E52BF"/>
    <w:rsid w:val="000F349E"/>
    <w:rsid w:val="000F5CE5"/>
    <w:rsid w:val="00110094"/>
    <w:rsid w:val="00115621"/>
    <w:rsid w:val="00120AB4"/>
    <w:rsid w:val="00121E19"/>
    <w:rsid w:val="00125964"/>
    <w:rsid w:val="001304F8"/>
    <w:rsid w:val="00133EA3"/>
    <w:rsid w:val="001344DF"/>
    <w:rsid w:val="00136A64"/>
    <w:rsid w:val="00144ACD"/>
    <w:rsid w:val="00144C2F"/>
    <w:rsid w:val="0015002F"/>
    <w:rsid w:val="00162335"/>
    <w:rsid w:val="00163E4A"/>
    <w:rsid w:val="00171BD6"/>
    <w:rsid w:val="00181CBB"/>
    <w:rsid w:val="00195E54"/>
    <w:rsid w:val="001A33C3"/>
    <w:rsid w:val="001A6084"/>
    <w:rsid w:val="001A641C"/>
    <w:rsid w:val="001A7D5A"/>
    <w:rsid w:val="001B462E"/>
    <w:rsid w:val="001B6587"/>
    <w:rsid w:val="001B7E3B"/>
    <w:rsid w:val="001C50D8"/>
    <w:rsid w:val="001D61F9"/>
    <w:rsid w:val="001F0DEA"/>
    <w:rsid w:val="001F0FCF"/>
    <w:rsid w:val="00205176"/>
    <w:rsid w:val="00207251"/>
    <w:rsid w:val="002077A5"/>
    <w:rsid w:val="00221465"/>
    <w:rsid w:val="00223DAB"/>
    <w:rsid w:val="002263A5"/>
    <w:rsid w:val="00232FC0"/>
    <w:rsid w:val="00233752"/>
    <w:rsid w:val="002421FC"/>
    <w:rsid w:val="00245401"/>
    <w:rsid w:val="00245F5C"/>
    <w:rsid w:val="0024618A"/>
    <w:rsid w:val="0024711C"/>
    <w:rsid w:val="00251D44"/>
    <w:rsid w:val="0026065D"/>
    <w:rsid w:val="002631C5"/>
    <w:rsid w:val="002853B5"/>
    <w:rsid w:val="00290F43"/>
    <w:rsid w:val="002930E3"/>
    <w:rsid w:val="00294B14"/>
    <w:rsid w:val="00296063"/>
    <w:rsid w:val="00296272"/>
    <w:rsid w:val="002A0FDE"/>
    <w:rsid w:val="002A3AC6"/>
    <w:rsid w:val="002A7B26"/>
    <w:rsid w:val="002B1689"/>
    <w:rsid w:val="002C5405"/>
    <w:rsid w:val="002C5ADA"/>
    <w:rsid w:val="002D23A7"/>
    <w:rsid w:val="002D51FD"/>
    <w:rsid w:val="002D667D"/>
    <w:rsid w:val="002D7F69"/>
    <w:rsid w:val="002E1481"/>
    <w:rsid w:val="002E2978"/>
    <w:rsid w:val="002F4B3B"/>
    <w:rsid w:val="002F577F"/>
    <w:rsid w:val="00300393"/>
    <w:rsid w:val="003003EC"/>
    <w:rsid w:val="00300A25"/>
    <w:rsid w:val="003036E8"/>
    <w:rsid w:val="00305394"/>
    <w:rsid w:val="00321CFF"/>
    <w:rsid w:val="00324008"/>
    <w:rsid w:val="00331FD7"/>
    <w:rsid w:val="0034033D"/>
    <w:rsid w:val="00343B78"/>
    <w:rsid w:val="00353FC3"/>
    <w:rsid w:val="00356242"/>
    <w:rsid w:val="0035785B"/>
    <w:rsid w:val="00362AB6"/>
    <w:rsid w:val="00364647"/>
    <w:rsid w:val="00373BE8"/>
    <w:rsid w:val="00377AB7"/>
    <w:rsid w:val="00380837"/>
    <w:rsid w:val="0038586B"/>
    <w:rsid w:val="00385D79"/>
    <w:rsid w:val="00390838"/>
    <w:rsid w:val="003A213E"/>
    <w:rsid w:val="003A4DB6"/>
    <w:rsid w:val="003A648F"/>
    <w:rsid w:val="003B36A3"/>
    <w:rsid w:val="003C184F"/>
    <w:rsid w:val="003C1FFE"/>
    <w:rsid w:val="003C5CA7"/>
    <w:rsid w:val="003C63CD"/>
    <w:rsid w:val="003C6998"/>
    <w:rsid w:val="003D16D3"/>
    <w:rsid w:val="003E1A67"/>
    <w:rsid w:val="003E3B0D"/>
    <w:rsid w:val="003E7CFF"/>
    <w:rsid w:val="003F0777"/>
    <w:rsid w:val="003F0DF7"/>
    <w:rsid w:val="003F7E29"/>
    <w:rsid w:val="004168BD"/>
    <w:rsid w:val="00421D9C"/>
    <w:rsid w:val="004261FE"/>
    <w:rsid w:val="00434B26"/>
    <w:rsid w:val="00435740"/>
    <w:rsid w:val="00440DF0"/>
    <w:rsid w:val="004429AA"/>
    <w:rsid w:val="0044403A"/>
    <w:rsid w:val="00445707"/>
    <w:rsid w:val="00447BEF"/>
    <w:rsid w:val="0045119A"/>
    <w:rsid w:val="0046283E"/>
    <w:rsid w:val="0047187F"/>
    <w:rsid w:val="00471BE4"/>
    <w:rsid w:val="00474DA9"/>
    <w:rsid w:val="004952E3"/>
    <w:rsid w:val="004962CE"/>
    <w:rsid w:val="0049693F"/>
    <w:rsid w:val="004A2899"/>
    <w:rsid w:val="004A2993"/>
    <w:rsid w:val="004A306B"/>
    <w:rsid w:val="004B0540"/>
    <w:rsid w:val="004B06A8"/>
    <w:rsid w:val="004B0F2C"/>
    <w:rsid w:val="004B201F"/>
    <w:rsid w:val="004B5345"/>
    <w:rsid w:val="004B6267"/>
    <w:rsid w:val="004C44FC"/>
    <w:rsid w:val="004D385E"/>
    <w:rsid w:val="004D3F22"/>
    <w:rsid w:val="004D3FBF"/>
    <w:rsid w:val="004D45B0"/>
    <w:rsid w:val="004D7B88"/>
    <w:rsid w:val="004E0330"/>
    <w:rsid w:val="004E2AA5"/>
    <w:rsid w:val="004E35C3"/>
    <w:rsid w:val="004E5672"/>
    <w:rsid w:val="004E64C7"/>
    <w:rsid w:val="004F3F55"/>
    <w:rsid w:val="004F59D7"/>
    <w:rsid w:val="00504F11"/>
    <w:rsid w:val="00516D51"/>
    <w:rsid w:val="00531149"/>
    <w:rsid w:val="0053324A"/>
    <w:rsid w:val="00535DF0"/>
    <w:rsid w:val="00536F12"/>
    <w:rsid w:val="005401CD"/>
    <w:rsid w:val="0055023F"/>
    <w:rsid w:val="00551E94"/>
    <w:rsid w:val="005521C5"/>
    <w:rsid w:val="00554948"/>
    <w:rsid w:val="00557E0E"/>
    <w:rsid w:val="00574161"/>
    <w:rsid w:val="00576755"/>
    <w:rsid w:val="00582335"/>
    <w:rsid w:val="005835E9"/>
    <w:rsid w:val="00584E4A"/>
    <w:rsid w:val="00585072"/>
    <w:rsid w:val="005911D5"/>
    <w:rsid w:val="005A75BD"/>
    <w:rsid w:val="005B2598"/>
    <w:rsid w:val="005C0B5D"/>
    <w:rsid w:val="005C1E14"/>
    <w:rsid w:val="005D324D"/>
    <w:rsid w:val="005D3F38"/>
    <w:rsid w:val="005E586C"/>
    <w:rsid w:val="005E6682"/>
    <w:rsid w:val="005E6CEF"/>
    <w:rsid w:val="005E722A"/>
    <w:rsid w:val="005F0D05"/>
    <w:rsid w:val="006039CF"/>
    <w:rsid w:val="00607E69"/>
    <w:rsid w:val="006105E0"/>
    <w:rsid w:val="00612E22"/>
    <w:rsid w:val="00624D51"/>
    <w:rsid w:val="00625755"/>
    <w:rsid w:val="00627250"/>
    <w:rsid w:val="00630262"/>
    <w:rsid w:val="006308B9"/>
    <w:rsid w:val="00631425"/>
    <w:rsid w:val="00631ABB"/>
    <w:rsid w:val="00631D1C"/>
    <w:rsid w:val="006338F0"/>
    <w:rsid w:val="00636EA2"/>
    <w:rsid w:val="006432B6"/>
    <w:rsid w:val="00645E2E"/>
    <w:rsid w:val="00650359"/>
    <w:rsid w:val="0065286E"/>
    <w:rsid w:val="006528A1"/>
    <w:rsid w:val="00660E00"/>
    <w:rsid w:val="00663382"/>
    <w:rsid w:val="00670265"/>
    <w:rsid w:val="0068053E"/>
    <w:rsid w:val="00680E9F"/>
    <w:rsid w:val="006812DC"/>
    <w:rsid w:val="0069136E"/>
    <w:rsid w:val="0069171F"/>
    <w:rsid w:val="00691B5A"/>
    <w:rsid w:val="00692182"/>
    <w:rsid w:val="0069342A"/>
    <w:rsid w:val="0069466C"/>
    <w:rsid w:val="006953DA"/>
    <w:rsid w:val="006A100F"/>
    <w:rsid w:val="006A4BC5"/>
    <w:rsid w:val="006A66C3"/>
    <w:rsid w:val="006B0931"/>
    <w:rsid w:val="006B10CD"/>
    <w:rsid w:val="006B2007"/>
    <w:rsid w:val="006C10A1"/>
    <w:rsid w:val="006C4412"/>
    <w:rsid w:val="006D4BFE"/>
    <w:rsid w:val="006D6BF0"/>
    <w:rsid w:val="006E6991"/>
    <w:rsid w:val="006F142F"/>
    <w:rsid w:val="006F4F59"/>
    <w:rsid w:val="00704321"/>
    <w:rsid w:val="00711D8A"/>
    <w:rsid w:val="007138FE"/>
    <w:rsid w:val="007243ED"/>
    <w:rsid w:val="00726EC8"/>
    <w:rsid w:val="007332CF"/>
    <w:rsid w:val="007339C0"/>
    <w:rsid w:val="00736648"/>
    <w:rsid w:val="007366E2"/>
    <w:rsid w:val="0074595D"/>
    <w:rsid w:val="00750E01"/>
    <w:rsid w:val="007542F3"/>
    <w:rsid w:val="00756094"/>
    <w:rsid w:val="00760774"/>
    <w:rsid w:val="0076662D"/>
    <w:rsid w:val="00767022"/>
    <w:rsid w:val="00783DE2"/>
    <w:rsid w:val="00786499"/>
    <w:rsid w:val="00790464"/>
    <w:rsid w:val="007912BA"/>
    <w:rsid w:val="00797F1D"/>
    <w:rsid w:val="007A2164"/>
    <w:rsid w:val="007A370B"/>
    <w:rsid w:val="007A4340"/>
    <w:rsid w:val="007A5DAB"/>
    <w:rsid w:val="007A5DDA"/>
    <w:rsid w:val="007A6B54"/>
    <w:rsid w:val="007B1499"/>
    <w:rsid w:val="007B1906"/>
    <w:rsid w:val="007B22CE"/>
    <w:rsid w:val="007B2446"/>
    <w:rsid w:val="007B2B34"/>
    <w:rsid w:val="007B3080"/>
    <w:rsid w:val="007B381F"/>
    <w:rsid w:val="007C5035"/>
    <w:rsid w:val="007C7797"/>
    <w:rsid w:val="007D0975"/>
    <w:rsid w:val="007D106D"/>
    <w:rsid w:val="007D5748"/>
    <w:rsid w:val="007D7693"/>
    <w:rsid w:val="007E01F3"/>
    <w:rsid w:val="007E4184"/>
    <w:rsid w:val="007E511B"/>
    <w:rsid w:val="007E6D69"/>
    <w:rsid w:val="007E7C0A"/>
    <w:rsid w:val="007F00D4"/>
    <w:rsid w:val="007F0387"/>
    <w:rsid w:val="007F0DA1"/>
    <w:rsid w:val="007F7542"/>
    <w:rsid w:val="008019AE"/>
    <w:rsid w:val="00804B22"/>
    <w:rsid w:val="008109E0"/>
    <w:rsid w:val="00810EB2"/>
    <w:rsid w:val="0081334B"/>
    <w:rsid w:val="008179E6"/>
    <w:rsid w:val="008277AF"/>
    <w:rsid w:val="00831A8D"/>
    <w:rsid w:val="00840435"/>
    <w:rsid w:val="00845B28"/>
    <w:rsid w:val="00846D63"/>
    <w:rsid w:val="008473F6"/>
    <w:rsid w:val="008505BA"/>
    <w:rsid w:val="008515AB"/>
    <w:rsid w:val="00851843"/>
    <w:rsid w:val="00852FFA"/>
    <w:rsid w:val="008531C6"/>
    <w:rsid w:val="008567A2"/>
    <w:rsid w:val="00856C8E"/>
    <w:rsid w:val="008632E6"/>
    <w:rsid w:val="00863A64"/>
    <w:rsid w:val="00870B5D"/>
    <w:rsid w:val="00872A19"/>
    <w:rsid w:val="008736CE"/>
    <w:rsid w:val="008736F4"/>
    <w:rsid w:val="008768BD"/>
    <w:rsid w:val="00880553"/>
    <w:rsid w:val="00882986"/>
    <w:rsid w:val="00890E4F"/>
    <w:rsid w:val="008919E9"/>
    <w:rsid w:val="008977AC"/>
    <w:rsid w:val="008A5533"/>
    <w:rsid w:val="008A5F47"/>
    <w:rsid w:val="008B0007"/>
    <w:rsid w:val="008B0DAA"/>
    <w:rsid w:val="008B1043"/>
    <w:rsid w:val="008B4743"/>
    <w:rsid w:val="008C0CFF"/>
    <w:rsid w:val="008C19B6"/>
    <w:rsid w:val="008C1A0A"/>
    <w:rsid w:val="008C646D"/>
    <w:rsid w:val="008D02A3"/>
    <w:rsid w:val="008D1DA4"/>
    <w:rsid w:val="008D446C"/>
    <w:rsid w:val="008D515A"/>
    <w:rsid w:val="008E1A6D"/>
    <w:rsid w:val="008E698B"/>
    <w:rsid w:val="008F0873"/>
    <w:rsid w:val="008F2070"/>
    <w:rsid w:val="008F2858"/>
    <w:rsid w:val="008F318C"/>
    <w:rsid w:val="008F4D86"/>
    <w:rsid w:val="00900D97"/>
    <w:rsid w:val="0090145A"/>
    <w:rsid w:val="009020B1"/>
    <w:rsid w:val="00904262"/>
    <w:rsid w:val="009070E9"/>
    <w:rsid w:val="00910E84"/>
    <w:rsid w:val="00921B90"/>
    <w:rsid w:val="00924387"/>
    <w:rsid w:val="00927F27"/>
    <w:rsid w:val="0093661F"/>
    <w:rsid w:val="0093764F"/>
    <w:rsid w:val="00941C7B"/>
    <w:rsid w:val="0094420A"/>
    <w:rsid w:val="00944C99"/>
    <w:rsid w:val="009518E8"/>
    <w:rsid w:val="009531DD"/>
    <w:rsid w:val="00953539"/>
    <w:rsid w:val="0095492F"/>
    <w:rsid w:val="009569B0"/>
    <w:rsid w:val="00964A87"/>
    <w:rsid w:val="009716C9"/>
    <w:rsid w:val="00971750"/>
    <w:rsid w:val="0097358F"/>
    <w:rsid w:val="00974EFC"/>
    <w:rsid w:val="00975F5F"/>
    <w:rsid w:val="00976F54"/>
    <w:rsid w:val="00983699"/>
    <w:rsid w:val="00984B64"/>
    <w:rsid w:val="00985742"/>
    <w:rsid w:val="0098602F"/>
    <w:rsid w:val="0099676D"/>
    <w:rsid w:val="009A3F8F"/>
    <w:rsid w:val="009A5320"/>
    <w:rsid w:val="009B084A"/>
    <w:rsid w:val="009B3169"/>
    <w:rsid w:val="009C082F"/>
    <w:rsid w:val="009C2551"/>
    <w:rsid w:val="009C4749"/>
    <w:rsid w:val="009C5E64"/>
    <w:rsid w:val="009C696A"/>
    <w:rsid w:val="009C6E22"/>
    <w:rsid w:val="009D1258"/>
    <w:rsid w:val="009D3F42"/>
    <w:rsid w:val="009D5C43"/>
    <w:rsid w:val="009E19B5"/>
    <w:rsid w:val="009E3C16"/>
    <w:rsid w:val="009F4B75"/>
    <w:rsid w:val="00A01A7B"/>
    <w:rsid w:val="00A01AC4"/>
    <w:rsid w:val="00A028C1"/>
    <w:rsid w:val="00A03456"/>
    <w:rsid w:val="00A10CEE"/>
    <w:rsid w:val="00A115A6"/>
    <w:rsid w:val="00A16551"/>
    <w:rsid w:val="00A171FB"/>
    <w:rsid w:val="00A22216"/>
    <w:rsid w:val="00A23622"/>
    <w:rsid w:val="00A244B5"/>
    <w:rsid w:val="00A321DF"/>
    <w:rsid w:val="00A32760"/>
    <w:rsid w:val="00A34FFD"/>
    <w:rsid w:val="00A372B2"/>
    <w:rsid w:val="00A4540D"/>
    <w:rsid w:val="00A46BFB"/>
    <w:rsid w:val="00A562B7"/>
    <w:rsid w:val="00A60A34"/>
    <w:rsid w:val="00A63456"/>
    <w:rsid w:val="00A6360B"/>
    <w:rsid w:val="00A64B61"/>
    <w:rsid w:val="00A67F96"/>
    <w:rsid w:val="00A70C4D"/>
    <w:rsid w:val="00A71673"/>
    <w:rsid w:val="00A735D4"/>
    <w:rsid w:val="00A81CB2"/>
    <w:rsid w:val="00A8253A"/>
    <w:rsid w:val="00A82ECF"/>
    <w:rsid w:val="00A83BD3"/>
    <w:rsid w:val="00A846FD"/>
    <w:rsid w:val="00A854D7"/>
    <w:rsid w:val="00A9078C"/>
    <w:rsid w:val="00A90C6B"/>
    <w:rsid w:val="00A92387"/>
    <w:rsid w:val="00A9774D"/>
    <w:rsid w:val="00A97E7A"/>
    <w:rsid w:val="00AA75B9"/>
    <w:rsid w:val="00AB3B0E"/>
    <w:rsid w:val="00AB5130"/>
    <w:rsid w:val="00AB66EB"/>
    <w:rsid w:val="00AB7302"/>
    <w:rsid w:val="00AD1B5A"/>
    <w:rsid w:val="00AE134A"/>
    <w:rsid w:val="00AE2CF1"/>
    <w:rsid w:val="00AE33BA"/>
    <w:rsid w:val="00AF138D"/>
    <w:rsid w:val="00B01891"/>
    <w:rsid w:val="00B03222"/>
    <w:rsid w:val="00B0719B"/>
    <w:rsid w:val="00B0792E"/>
    <w:rsid w:val="00B10CD1"/>
    <w:rsid w:val="00B12D12"/>
    <w:rsid w:val="00B12EBB"/>
    <w:rsid w:val="00B12EF7"/>
    <w:rsid w:val="00B138A5"/>
    <w:rsid w:val="00B15D65"/>
    <w:rsid w:val="00B23FCF"/>
    <w:rsid w:val="00B273ED"/>
    <w:rsid w:val="00B342FD"/>
    <w:rsid w:val="00B34C52"/>
    <w:rsid w:val="00B44635"/>
    <w:rsid w:val="00B5137A"/>
    <w:rsid w:val="00B57A9B"/>
    <w:rsid w:val="00B601DD"/>
    <w:rsid w:val="00B6514B"/>
    <w:rsid w:val="00B66E65"/>
    <w:rsid w:val="00B71B1E"/>
    <w:rsid w:val="00B7296B"/>
    <w:rsid w:val="00B81512"/>
    <w:rsid w:val="00B86295"/>
    <w:rsid w:val="00B86BA9"/>
    <w:rsid w:val="00B90B5D"/>
    <w:rsid w:val="00B93700"/>
    <w:rsid w:val="00B957B0"/>
    <w:rsid w:val="00B96EB8"/>
    <w:rsid w:val="00BA2BB4"/>
    <w:rsid w:val="00BA43A0"/>
    <w:rsid w:val="00BB2CE1"/>
    <w:rsid w:val="00BB314D"/>
    <w:rsid w:val="00BF01AF"/>
    <w:rsid w:val="00BF1EE5"/>
    <w:rsid w:val="00BF2997"/>
    <w:rsid w:val="00C00215"/>
    <w:rsid w:val="00C012C9"/>
    <w:rsid w:val="00C038BB"/>
    <w:rsid w:val="00C11A6A"/>
    <w:rsid w:val="00C123FB"/>
    <w:rsid w:val="00C12601"/>
    <w:rsid w:val="00C15FD1"/>
    <w:rsid w:val="00C16529"/>
    <w:rsid w:val="00C201E5"/>
    <w:rsid w:val="00C2158E"/>
    <w:rsid w:val="00C21849"/>
    <w:rsid w:val="00C31EFC"/>
    <w:rsid w:val="00C354D5"/>
    <w:rsid w:val="00C36AA2"/>
    <w:rsid w:val="00C52833"/>
    <w:rsid w:val="00C55A7C"/>
    <w:rsid w:val="00C56FC9"/>
    <w:rsid w:val="00C60D4E"/>
    <w:rsid w:val="00C63619"/>
    <w:rsid w:val="00C6401D"/>
    <w:rsid w:val="00C701ED"/>
    <w:rsid w:val="00C74BB6"/>
    <w:rsid w:val="00C75D81"/>
    <w:rsid w:val="00C778E6"/>
    <w:rsid w:val="00C80D5B"/>
    <w:rsid w:val="00C86071"/>
    <w:rsid w:val="00C8763A"/>
    <w:rsid w:val="00C91406"/>
    <w:rsid w:val="00C92171"/>
    <w:rsid w:val="00C922A3"/>
    <w:rsid w:val="00C94844"/>
    <w:rsid w:val="00CA637E"/>
    <w:rsid w:val="00CB0FAD"/>
    <w:rsid w:val="00CB200F"/>
    <w:rsid w:val="00CB369B"/>
    <w:rsid w:val="00CB64FD"/>
    <w:rsid w:val="00CC3EA2"/>
    <w:rsid w:val="00CC5651"/>
    <w:rsid w:val="00CD1DE9"/>
    <w:rsid w:val="00CD21C8"/>
    <w:rsid w:val="00CE494C"/>
    <w:rsid w:val="00CF07F6"/>
    <w:rsid w:val="00CF1318"/>
    <w:rsid w:val="00CF406F"/>
    <w:rsid w:val="00CF6628"/>
    <w:rsid w:val="00CF6774"/>
    <w:rsid w:val="00CF7E03"/>
    <w:rsid w:val="00D02D16"/>
    <w:rsid w:val="00D0427F"/>
    <w:rsid w:val="00D049FA"/>
    <w:rsid w:val="00D11323"/>
    <w:rsid w:val="00D121AC"/>
    <w:rsid w:val="00D12CF1"/>
    <w:rsid w:val="00D133FF"/>
    <w:rsid w:val="00D1388F"/>
    <w:rsid w:val="00D14B66"/>
    <w:rsid w:val="00D14E04"/>
    <w:rsid w:val="00D15E0C"/>
    <w:rsid w:val="00D165B1"/>
    <w:rsid w:val="00D270EE"/>
    <w:rsid w:val="00D27597"/>
    <w:rsid w:val="00D3008F"/>
    <w:rsid w:val="00D304B0"/>
    <w:rsid w:val="00D30889"/>
    <w:rsid w:val="00D326A3"/>
    <w:rsid w:val="00D3366F"/>
    <w:rsid w:val="00D43498"/>
    <w:rsid w:val="00D43B4B"/>
    <w:rsid w:val="00D51458"/>
    <w:rsid w:val="00D52EC9"/>
    <w:rsid w:val="00D530DE"/>
    <w:rsid w:val="00D53EE2"/>
    <w:rsid w:val="00D54FBE"/>
    <w:rsid w:val="00D552D4"/>
    <w:rsid w:val="00D60C7B"/>
    <w:rsid w:val="00D610B6"/>
    <w:rsid w:val="00D62296"/>
    <w:rsid w:val="00D62E2E"/>
    <w:rsid w:val="00D721FC"/>
    <w:rsid w:val="00D74745"/>
    <w:rsid w:val="00D77C2E"/>
    <w:rsid w:val="00D803CF"/>
    <w:rsid w:val="00D84941"/>
    <w:rsid w:val="00D90443"/>
    <w:rsid w:val="00D93916"/>
    <w:rsid w:val="00D96BA7"/>
    <w:rsid w:val="00DA19F1"/>
    <w:rsid w:val="00DA322C"/>
    <w:rsid w:val="00DA4067"/>
    <w:rsid w:val="00DB299A"/>
    <w:rsid w:val="00DB41AF"/>
    <w:rsid w:val="00DB6190"/>
    <w:rsid w:val="00DC17AA"/>
    <w:rsid w:val="00DC6BEC"/>
    <w:rsid w:val="00DC73C2"/>
    <w:rsid w:val="00DC7C23"/>
    <w:rsid w:val="00DC7FEA"/>
    <w:rsid w:val="00DD06D4"/>
    <w:rsid w:val="00DD2F1F"/>
    <w:rsid w:val="00DD540C"/>
    <w:rsid w:val="00DD6EBC"/>
    <w:rsid w:val="00DD7B3B"/>
    <w:rsid w:val="00DE0B7D"/>
    <w:rsid w:val="00DE12BE"/>
    <w:rsid w:val="00DE5A05"/>
    <w:rsid w:val="00DF1668"/>
    <w:rsid w:val="00DF3743"/>
    <w:rsid w:val="00DF5CF7"/>
    <w:rsid w:val="00DF744D"/>
    <w:rsid w:val="00E10772"/>
    <w:rsid w:val="00E10A8F"/>
    <w:rsid w:val="00E12A04"/>
    <w:rsid w:val="00E12A22"/>
    <w:rsid w:val="00E1326A"/>
    <w:rsid w:val="00E144FF"/>
    <w:rsid w:val="00E20041"/>
    <w:rsid w:val="00E215C0"/>
    <w:rsid w:val="00E35C0B"/>
    <w:rsid w:val="00E376F4"/>
    <w:rsid w:val="00E418B0"/>
    <w:rsid w:val="00E47961"/>
    <w:rsid w:val="00E5228F"/>
    <w:rsid w:val="00E5278D"/>
    <w:rsid w:val="00E57CCA"/>
    <w:rsid w:val="00E6016F"/>
    <w:rsid w:val="00E6628B"/>
    <w:rsid w:val="00E67822"/>
    <w:rsid w:val="00E74656"/>
    <w:rsid w:val="00E80477"/>
    <w:rsid w:val="00E84E3C"/>
    <w:rsid w:val="00E86684"/>
    <w:rsid w:val="00E87DE3"/>
    <w:rsid w:val="00E9014B"/>
    <w:rsid w:val="00E90339"/>
    <w:rsid w:val="00E911F4"/>
    <w:rsid w:val="00E94A93"/>
    <w:rsid w:val="00E94C44"/>
    <w:rsid w:val="00E95164"/>
    <w:rsid w:val="00E9745E"/>
    <w:rsid w:val="00EA6709"/>
    <w:rsid w:val="00EB5063"/>
    <w:rsid w:val="00EC4987"/>
    <w:rsid w:val="00ED2C5A"/>
    <w:rsid w:val="00ED2E93"/>
    <w:rsid w:val="00ED3C0B"/>
    <w:rsid w:val="00ED4103"/>
    <w:rsid w:val="00ED4234"/>
    <w:rsid w:val="00EE2683"/>
    <w:rsid w:val="00EE2FC6"/>
    <w:rsid w:val="00EF73B6"/>
    <w:rsid w:val="00F0286A"/>
    <w:rsid w:val="00F03DA3"/>
    <w:rsid w:val="00F05407"/>
    <w:rsid w:val="00F07049"/>
    <w:rsid w:val="00F1056C"/>
    <w:rsid w:val="00F17A4B"/>
    <w:rsid w:val="00F20702"/>
    <w:rsid w:val="00F3023C"/>
    <w:rsid w:val="00F3224A"/>
    <w:rsid w:val="00F338F8"/>
    <w:rsid w:val="00F34165"/>
    <w:rsid w:val="00F51E09"/>
    <w:rsid w:val="00F52A84"/>
    <w:rsid w:val="00F55DE5"/>
    <w:rsid w:val="00F61BBE"/>
    <w:rsid w:val="00F6429C"/>
    <w:rsid w:val="00F7442A"/>
    <w:rsid w:val="00F76A20"/>
    <w:rsid w:val="00F76DD7"/>
    <w:rsid w:val="00F8156F"/>
    <w:rsid w:val="00F81F62"/>
    <w:rsid w:val="00F848CC"/>
    <w:rsid w:val="00F91429"/>
    <w:rsid w:val="00F93753"/>
    <w:rsid w:val="00F95659"/>
    <w:rsid w:val="00FA110F"/>
    <w:rsid w:val="00FB1459"/>
    <w:rsid w:val="00FB2667"/>
    <w:rsid w:val="00FB30BE"/>
    <w:rsid w:val="00FB3FC0"/>
    <w:rsid w:val="00FB4809"/>
    <w:rsid w:val="00FB6656"/>
    <w:rsid w:val="00FC2D96"/>
    <w:rsid w:val="00FD384B"/>
    <w:rsid w:val="00FE21B7"/>
    <w:rsid w:val="00FE26D4"/>
    <w:rsid w:val="00FE3CC0"/>
    <w:rsid w:val="00FE53EB"/>
    <w:rsid w:val="00FE60BB"/>
    <w:rsid w:val="00FF32CF"/>
    <w:rsid w:val="00FF51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03B88"/>
  <w15:docId w15:val="{727EA081-67E7-674F-BDB9-A417691F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0FCF"/>
    <w:rPr>
      <w:color w:val="0563C1" w:themeColor="hyperlink"/>
      <w:u w:val="single"/>
    </w:rPr>
  </w:style>
  <w:style w:type="paragraph" w:styleId="ListParagraph">
    <w:name w:val="List Paragraph"/>
    <w:basedOn w:val="Normal"/>
    <w:uiPriority w:val="34"/>
    <w:qFormat/>
    <w:rsid w:val="00EE2683"/>
    <w:pPr>
      <w:ind w:left="720"/>
      <w:contextualSpacing/>
    </w:pPr>
  </w:style>
  <w:style w:type="paragraph" w:customStyle="1" w:styleId="CLIENTNAME">
    <w:name w:val="CLIENT NAME"/>
    <w:basedOn w:val="Normal"/>
    <w:next w:val="Normal"/>
    <w:qFormat/>
    <w:rsid w:val="00C354D5"/>
    <w:pPr>
      <w:jc w:val="center"/>
    </w:pPr>
    <w:rPr>
      <w:b/>
      <w:caps/>
      <w:sz w:val="36"/>
      <w:szCs w:val="38"/>
    </w:rPr>
  </w:style>
  <w:style w:type="paragraph" w:customStyle="1" w:styleId="EmailPhone">
    <w:name w:val="Email/Phone"/>
    <w:basedOn w:val="Normal"/>
    <w:next w:val="Normal"/>
    <w:qFormat/>
    <w:rsid w:val="00ED2E93"/>
    <w:pPr>
      <w:jc w:val="right"/>
    </w:pPr>
    <w:rPr>
      <w:sz w:val="19"/>
      <w:szCs w:val="19"/>
    </w:rPr>
  </w:style>
  <w:style w:type="paragraph" w:customStyle="1" w:styleId="Address">
    <w:name w:val="Address"/>
    <w:basedOn w:val="Normal"/>
    <w:qFormat/>
    <w:rsid w:val="003E3B0D"/>
    <w:rPr>
      <w:sz w:val="19"/>
    </w:rPr>
  </w:style>
  <w:style w:type="paragraph" w:customStyle="1" w:styleId="SectionHeading">
    <w:name w:val="Section Heading"/>
    <w:basedOn w:val="Normal"/>
    <w:next w:val="Normal"/>
    <w:qFormat/>
    <w:rsid w:val="004429AA"/>
    <w:pPr>
      <w:pBdr>
        <w:top w:val="single" w:sz="2" w:space="1" w:color="808080" w:themeColor="background1" w:themeShade="80"/>
        <w:bottom w:val="single" w:sz="2" w:space="1" w:color="808080" w:themeColor="background1" w:themeShade="80"/>
      </w:pBdr>
      <w:shd w:val="clear" w:color="auto" w:fill="E7E6E6" w:themeFill="background2"/>
      <w:spacing w:before="160" w:after="80" w:line="340" w:lineRule="exact"/>
      <w:jc w:val="center"/>
    </w:pPr>
    <w:rPr>
      <w:b/>
      <w:caps/>
      <w:sz w:val="28"/>
      <w:szCs w:val="28"/>
    </w:rPr>
  </w:style>
  <w:style w:type="paragraph" w:customStyle="1" w:styleId="Competencies">
    <w:name w:val="Competencies"/>
    <w:basedOn w:val="Normal"/>
    <w:next w:val="Normal"/>
    <w:qFormat/>
    <w:rsid w:val="00C354D5"/>
    <w:pPr>
      <w:spacing w:after="60"/>
      <w:ind w:left="216" w:hanging="216"/>
    </w:pPr>
    <w:rPr>
      <w:rFonts w:cs="Times New Roman"/>
      <w:sz w:val="20"/>
      <w:szCs w:val="20"/>
    </w:rPr>
  </w:style>
  <w:style w:type="paragraph" w:customStyle="1" w:styleId="JobDescription">
    <w:name w:val="Job Description"/>
    <w:basedOn w:val="Normal"/>
    <w:next w:val="Normal"/>
    <w:qFormat/>
    <w:rsid w:val="003E3B0D"/>
    <w:pPr>
      <w:numPr>
        <w:numId w:val="14"/>
      </w:numPr>
      <w:spacing w:after="40" w:line="240" w:lineRule="exact"/>
      <w:ind w:left="360"/>
      <w:contextualSpacing/>
    </w:pPr>
    <w:rPr>
      <w:sz w:val="20"/>
    </w:rPr>
  </w:style>
  <w:style w:type="character" w:customStyle="1" w:styleId="ClientContact">
    <w:name w:val="Client Contact"/>
    <w:basedOn w:val="DefaultParagraphFont"/>
    <w:uiPriority w:val="1"/>
    <w:qFormat/>
    <w:rsid w:val="000E03DC"/>
    <w:rPr>
      <w:rFonts w:ascii="Cambria" w:hAnsi="Cambria"/>
      <w:noProof/>
      <w:sz w:val="19"/>
      <w:szCs w:val="19"/>
    </w:rPr>
  </w:style>
  <w:style w:type="character" w:customStyle="1" w:styleId="Degreemajor">
    <w:name w:val="Degree major"/>
    <w:basedOn w:val="DefaultParagraphFont"/>
    <w:uiPriority w:val="1"/>
    <w:qFormat/>
    <w:rsid w:val="00983699"/>
    <w:rPr>
      <w:rFonts w:ascii="Cambria" w:hAnsi="Cambria" w:cstheme="minorHAnsi"/>
      <w:sz w:val="23"/>
      <w:szCs w:val="23"/>
    </w:rPr>
  </w:style>
  <w:style w:type="paragraph" w:customStyle="1" w:styleId="JobDescription-nobullets">
    <w:name w:val="Job Description - no bullets"/>
    <w:basedOn w:val="LanguagesEducation"/>
    <w:qFormat/>
    <w:rsid w:val="00983699"/>
    <w:pPr>
      <w:spacing w:after="0" w:line="240" w:lineRule="exact"/>
    </w:pPr>
  </w:style>
  <w:style w:type="paragraph" w:styleId="BalloonText">
    <w:name w:val="Balloon Text"/>
    <w:basedOn w:val="Normal"/>
    <w:link w:val="BalloonTextChar"/>
    <w:uiPriority w:val="99"/>
    <w:semiHidden/>
    <w:unhideWhenUsed/>
    <w:rsid w:val="00B651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14B"/>
    <w:rPr>
      <w:rFonts w:ascii="Segoe UI" w:hAnsi="Segoe UI" w:cs="Segoe UI"/>
      <w:sz w:val="18"/>
      <w:szCs w:val="18"/>
    </w:rPr>
  </w:style>
  <w:style w:type="paragraph" w:customStyle="1" w:styleId="LinkedInURL">
    <w:name w:val="LinkedIn URL"/>
    <w:basedOn w:val="Normal"/>
    <w:next w:val="Normal"/>
    <w:qFormat/>
    <w:rsid w:val="00ED2E93"/>
    <w:pPr>
      <w:tabs>
        <w:tab w:val="right" w:pos="10800"/>
      </w:tabs>
      <w:jc w:val="center"/>
    </w:pPr>
    <w:rPr>
      <w:sz w:val="19"/>
      <w:szCs w:val="19"/>
    </w:rPr>
  </w:style>
  <w:style w:type="character" w:customStyle="1" w:styleId="CompanyName">
    <w:name w:val="Company Name"/>
    <w:uiPriority w:val="1"/>
    <w:qFormat/>
    <w:rsid w:val="0044403A"/>
    <w:rPr>
      <w:b/>
      <w:caps/>
      <w:sz w:val="25"/>
      <w:szCs w:val="25"/>
    </w:rPr>
  </w:style>
  <w:style w:type="character" w:customStyle="1" w:styleId="DateLocation">
    <w:name w:val="Date/Location"/>
    <w:uiPriority w:val="1"/>
    <w:qFormat/>
    <w:rsid w:val="00FE53EB"/>
    <w:rPr>
      <w:i/>
      <w:caps w:val="0"/>
      <w:smallCaps w:val="0"/>
      <w:strike w:val="0"/>
      <w:dstrike w:val="0"/>
      <w:vanish w:val="0"/>
      <w:sz w:val="21"/>
      <w:szCs w:val="21"/>
      <w:vertAlign w:val="baseline"/>
    </w:rPr>
  </w:style>
  <w:style w:type="character" w:customStyle="1" w:styleId="DesignationPart-Time">
    <w:name w:val="Designation (Part-Time"/>
    <w:aliases w:val="Contract)"/>
    <w:basedOn w:val="DefaultParagraphFont"/>
    <w:uiPriority w:val="1"/>
    <w:qFormat/>
    <w:rsid w:val="00C354D5"/>
    <w:rPr>
      <w:rFonts w:ascii="Cambria" w:hAnsi="Cambria"/>
      <w:i/>
      <w:caps w:val="0"/>
      <w:smallCaps w:val="0"/>
      <w:sz w:val="23"/>
      <w:szCs w:val="21"/>
    </w:rPr>
  </w:style>
  <w:style w:type="character" w:customStyle="1" w:styleId="JobTitle">
    <w:name w:val="Job Title"/>
    <w:uiPriority w:val="1"/>
    <w:qFormat/>
    <w:rsid w:val="00535DF0"/>
    <w:rPr>
      <w:rFonts w:ascii="Cambria" w:hAnsi="Cambria"/>
      <w:b/>
      <w:caps w:val="0"/>
      <w:sz w:val="24"/>
    </w:rPr>
  </w:style>
  <w:style w:type="paragraph" w:styleId="Quote">
    <w:name w:val="Quote"/>
    <w:basedOn w:val="Normal"/>
    <w:next w:val="Normal"/>
    <w:link w:val="QuoteChar"/>
    <w:uiPriority w:val="29"/>
    <w:qFormat/>
    <w:rsid w:val="00C354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54D5"/>
    <w:rPr>
      <w:i/>
      <w:iCs/>
      <w:color w:val="404040" w:themeColor="text1" w:themeTint="BF"/>
    </w:rPr>
  </w:style>
  <w:style w:type="character" w:styleId="SubtleEmphasis">
    <w:name w:val="Subtle Emphasis"/>
    <w:aliases w:val="Department/Division"/>
    <w:basedOn w:val="DefaultParagraphFont"/>
    <w:uiPriority w:val="19"/>
    <w:qFormat/>
    <w:rsid w:val="00C354D5"/>
    <w:rPr>
      <w:rFonts w:ascii="Cambria" w:hAnsi="Cambria"/>
      <w:i w:val="0"/>
      <w:iCs/>
      <w:color w:val="404040" w:themeColor="text1" w:themeTint="BF"/>
      <w:sz w:val="24"/>
    </w:rPr>
  </w:style>
  <w:style w:type="character" w:customStyle="1" w:styleId="Dept-Div">
    <w:name w:val="Dept-Div"/>
    <w:basedOn w:val="DefaultParagraphFont"/>
    <w:uiPriority w:val="1"/>
    <w:qFormat/>
    <w:rsid w:val="00D610B6"/>
    <w:rPr>
      <w:rFonts w:ascii="Candara" w:hAnsi="Candara" w:cstheme="minorHAnsi"/>
      <w:i/>
      <w:sz w:val="23"/>
      <w:szCs w:val="23"/>
    </w:rPr>
  </w:style>
  <w:style w:type="character" w:customStyle="1" w:styleId="City-State">
    <w:name w:val="City-State"/>
    <w:basedOn w:val="DefaultParagraphFont"/>
    <w:uiPriority w:val="1"/>
    <w:qFormat/>
    <w:rsid w:val="0044403A"/>
    <w:rPr>
      <w:rFonts w:ascii="Cambria" w:hAnsi="Cambria" w:cstheme="minorHAnsi"/>
      <w:i/>
      <w:sz w:val="21"/>
      <w:szCs w:val="21"/>
    </w:rPr>
  </w:style>
  <w:style w:type="character" w:customStyle="1" w:styleId="Start-Stop">
    <w:name w:val="Start-Stop"/>
    <w:basedOn w:val="DefaultParagraphFont"/>
    <w:uiPriority w:val="1"/>
    <w:qFormat/>
    <w:rsid w:val="003E3B0D"/>
    <w:rPr>
      <w:rFonts w:cstheme="minorHAnsi"/>
      <w:i/>
      <w:sz w:val="21"/>
      <w:szCs w:val="21"/>
    </w:rPr>
  </w:style>
  <w:style w:type="paragraph" w:customStyle="1" w:styleId="Summary">
    <w:name w:val="Summary"/>
    <w:basedOn w:val="Normal"/>
    <w:qFormat/>
    <w:rsid w:val="00A22216"/>
    <w:pPr>
      <w:tabs>
        <w:tab w:val="center" w:pos="5400"/>
        <w:tab w:val="right" w:pos="10800"/>
      </w:tabs>
    </w:pPr>
    <w:rPr>
      <w:rFonts w:ascii="Candara" w:eastAsia="Times New Roman" w:hAnsi="Candara" w:cs="Times New Roman"/>
      <w:color w:val="000000"/>
      <w:sz w:val="20"/>
      <w:szCs w:val="20"/>
      <w:shd w:val="clear" w:color="auto" w:fill="FFFFFF"/>
    </w:rPr>
  </w:style>
  <w:style w:type="paragraph" w:customStyle="1" w:styleId="Expertise">
    <w:name w:val="Expertise"/>
    <w:basedOn w:val="Normal"/>
    <w:autoRedefine/>
    <w:qFormat/>
    <w:rsid w:val="00BF1EE5"/>
    <w:pPr>
      <w:tabs>
        <w:tab w:val="center" w:pos="5400"/>
      </w:tabs>
      <w:spacing w:before="20" w:after="40"/>
      <w:jc w:val="center"/>
    </w:pPr>
    <w:rPr>
      <w:rFonts w:eastAsia="Times New Roman" w:cs="Times New Roman"/>
      <w:sz w:val="20"/>
      <w:szCs w:val="20"/>
    </w:rPr>
  </w:style>
  <w:style w:type="paragraph" w:customStyle="1" w:styleId="LanguagesEducation">
    <w:name w:val="Languages/Education"/>
    <w:basedOn w:val="Normal"/>
    <w:qFormat/>
    <w:rsid w:val="006338F0"/>
    <w:pPr>
      <w:spacing w:after="40"/>
    </w:pPr>
    <w:rPr>
      <w:i/>
      <w:iCs/>
      <w:color w:val="000000"/>
      <w:sz w:val="20"/>
      <w:szCs w:val="20"/>
      <w:shd w:val="clear" w:color="auto" w:fill="FFFFFF"/>
    </w:rPr>
  </w:style>
  <w:style w:type="character" w:customStyle="1" w:styleId="Majordegree">
    <w:name w:val="Major degree"/>
    <w:basedOn w:val="DefaultParagraphFont"/>
    <w:uiPriority w:val="1"/>
    <w:qFormat/>
    <w:rsid w:val="003E3B0D"/>
    <w:rPr>
      <w:rFonts w:ascii="Candara" w:hAnsi="Candara" w:cs="Times New Roman"/>
      <w:sz w:val="23"/>
      <w:szCs w:val="23"/>
    </w:rPr>
  </w:style>
  <w:style w:type="paragraph" w:styleId="NormalWeb">
    <w:name w:val="Normal (Web)"/>
    <w:basedOn w:val="Normal"/>
    <w:uiPriority w:val="99"/>
    <w:semiHidden/>
    <w:unhideWhenUsed/>
    <w:rsid w:val="003E3B0D"/>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E3B0D"/>
    <w:pPr>
      <w:widowControl w:val="0"/>
      <w:autoSpaceDE w:val="0"/>
      <w:autoSpaceDN w:val="0"/>
    </w:pPr>
    <w:rPr>
      <w:rFonts w:ascii="Arial" w:eastAsia="Arial" w:hAnsi="Arial" w:cs="Arial"/>
      <w:b/>
      <w:bCs/>
      <w:sz w:val="18"/>
      <w:szCs w:val="18"/>
    </w:rPr>
  </w:style>
  <w:style w:type="character" w:customStyle="1" w:styleId="BodyTextChar">
    <w:name w:val="Body Text Char"/>
    <w:basedOn w:val="DefaultParagraphFont"/>
    <w:link w:val="BodyText"/>
    <w:uiPriority w:val="1"/>
    <w:rsid w:val="003E3B0D"/>
    <w:rPr>
      <w:rFonts w:ascii="Arial" w:eastAsia="Arial" w:hAnsi="Arial" w:cs="Arial"/>
      <w:b/>
      <w:bCs/>
      <w:sz w:val="18"/>
      <w:szCs w:val="18"/>
    </w:rPr>
  </w:style>
  <w:style w:type="character" w:styleId="CommentReference">
    <w:name w:val="annotation reference"/>
    <w:basedOn w:val="DefaultParagraphFont"/>
    <w:uiPriority w:val="99"/>
    <w:semiHidden/>
    <w:unhideWhenUsed/>
    <w:rsid w:val="003E3B0D"/>
    <w:rPr>
      <w:sz w:val="16"/>
      <w:szCs w:val="16"/>
    </w:rPr>
  </w:style>
  <w:style w:type="paragraph" w:styleId="CommentText">
    <w:name w:val="annotation text"/>
    <w:basedOn w:val="Normal"/>
    <w:link w:val="CommentTextChar"/>
    <w:uiPriority w:val="99"/>
    <w:semiHidden/>
    <w:unhideWhenUsed/>
    <w:rsid w:val="003E3B0D"/>
    <w:rPr>
      <w:sz w:val="20"/>
      <w:szCs w:val="20"/>
    </w:rPr>
  </w:style>
  <w:style w:type="character" w:customStyle="1" w:styleId="CommentTextChar">
    <w:name w:val="Comment Text Char"/>
    <w:basedOn w:val="DefaultParagraphFont"/>
    <w:link w:val="CommentText"/>
    <w:uiPriority w:val="99"/>
    <w:semiHidden/>
    <w:rsid w:val="003E3B0D"/>
    <w:rPr>
      <w:sz w:val="20"/>
      <w:szCs w:val="20"/>
    </w:rPr>
  </w:style>
  <w:style w:type="paragraph" w:styleId="CommentSubject">
    <w:name w:val="annotation subject"/>
    <w:basedOn w:val="CommentText"/>
    <w:next w:val="CommentText"/>
    <w:link w:val="CommentSubjectChar"/>
    <w:uiPriority w:val="99"/>
    <w:semiHidden/>
    <w:unhideWhenUsed/>
    <w:rsid w:val="003E3B0D"/>
    <w:rPr>
      <w:b/>
      <w:bCs/>
    </w:rPr>
  </w:style>
  <w:style w:type="character" w:customStyle="1" w:styleId="CommentSubjectChar">
    <w:name w:val="Comment Subject Char"/>
    <w:basedOn w:val="CommentTextChar"/>
    <w:link w:val="CommentSubject"/>
    <w:uiPriority w:val="99"/>
    <w:semiHidden/>
    <w:rsid w:val="003E3B0D"/>
    <w:rPr>
      <w:b/>
      <w:bCs/>
      <w:sz w:val="20"/>
      <w:szCs w:val="20"/>
    </w:rPr>
  </w:style>
  <w:style w:type="paragraph" w:styleId="Revision">
    <w:name w:val="Revision"/>
    <w:hidden/>
    <w:uiPriority w:val="99"/>
    <w:semiHidden/>
    <w:rsid w:val="003E3B0D"/>
  </w:style>
  <w:style w:type="paragraph" w:customStyle="1" w:styleId="Clientcontact0">
    <w:name w:val="Client contact"/>
    <w:basedOn w:val="Normal"/>
    <w:qFormat/>
    <w:rsid w:val="003E3B0D"/>
    <w:rPr>
      <w:rFonts w:ascii="Candara" w:eastAsia="Calibri" w:hAnsi="Candara" w:cs="Calibri"/>
      <w:i/>
      <w:spacing w:val="10"/>
      <w:sz w:val="19"/>
      <w:szCs w:val="19"/>
    </w:rPr>
  </w:style>
  <w:style w:type="character" w:customStyle="1" w:styleId="Employer">
    <w:name w:val="Employer"/>
    <w:basedOn w:val="DefaultParagraphFont"/>
    <w:uiPriority w:val="1"/>
    <w:qFormat/>
    <w:rsid w:val="003E3B0D"/>
    <w:rPr>
      <w:rFonts w:ascii="Candara" w:hAnsi="Candara"/>
      <w:b/>
      <w:caps/>
      <w:sz w:val="25"/>
      <w:szCs w:val="25"/>
    </w:rPr>
  </w:style>
  <w:style w:type="character" w:styleId="Strong">
    <w:name w:val="Strong"/>
    <w:basedOn w:val="DefaultParagraphFont"/>
    <w:uiPriority w:val="22"/>
    <w:qFormat/>
    <w:rsid w:val="003E3B0D"/>
    <w:rPr>
      <w:b/>
      <w:bCs/>
    </w:rPr>
  </w:style>
  <w:style w:type="paragraph" w:customStyle="1" w:styleId="JobDescription-nobullet">
    <w:name w:val="Job Description - no bullet"/>
    <w:basedOn w:val="JobDescription-nobullets"/>
    <w:qFormat/>
    <w:rsid w:val="00D326A3"/>
  </w:style>
  <w:style w:type="character" w:customStyle="1" w:styleId="Style1">
    <w:name w:val="Style1"/>
    <w:basedOn w:val="Hyperlink"/>
    <w:uiPriority w:val="1"/>
    <w:qFormat/>
    <w:rsid w:val="003E3B0D"/>
    <w:rPr>
      <w:rFonts w:ascii="Candara" w:hAnsi="Candara"/>
      <w:i/>
      <w:color w:val="000000" w:themeColor="text1"/>
      <w:u w:val="none"/>
    </w:rPr>
  </w:style>
  <w:style w:type="character" w:customStyle="1" w:styleId="Character-JobDescriptionwnobullet">
    <w:name w:val="Character - Job Description w/ no bullet"/>
    <w:basedOn w:val="Style1"/>
    <w:uiPriority w:val="1"/>
    <w:qFormat/>
    <w:rsid w:val="003E3B0D"/>
    <w:rPr>
      <w:rFonts w:ascii="Candara" w:hAnsi="Candara"/>
      <w:i/>
      <w:color w:val="000000" w:themeColor="text1"/>
      <w:u w:val="none"/>
    </w:rPr>
  </w:style>
  <w:style w:type="paragraph" w:styleId="Header">
    <w:name w:val="header"/>
    <w:basedOn w:val="Normal"/>
    <w:link w:val="HeaderChar"/>
    <w:uiPriority w:val="99"/>
    <w:unhideWhenUsed/>
    <w:rsid w:val="008F318C"/>
    <w:pPr>
      <w:tabs>
        <w:tab w:val="center" w:pos="4680"/>
        <w:tab w:val="right" w:pos="9360"/>
      </w:tabs>
    </w:pPr>
  </w:style>
  <w:style w:type="character" w:customStyle="1" w:styleId="HeaderChar">
    <w:name w:val="Header Char"/>
    <w:basedOn w:val="DefaultParagraphFont"/>
    <w:link w:val="Header"/>
    <w:uiPriority w:val="99"/>
    <w:rsid w:val="008F318C"/>
  </w:style>
  <w:style w:type="paragraph" w:styleId="Footer">
    <w:name w:val="footer"/>
    <w:basedOn w:val="Normal"/>
    <w:link w:val="FooterChar"/>
    <w:uiPriority w:val="99"/>
    <w:unhideWhenUsed/>
    <w:rsid w:val="008F318C"/>
    <w:pPr>
      <w:tabs>
        <w:tab w:val="center" w:pos="4680"/>
        <w:tab w:val="right" w:pos="9360"/>
      </w:tabs>
    </w:pPr>
  </w:style>
  <w:style w:type="character" w:customStyle="1" w:styleId="FooterChar">
    <w:name w:val="Footer Char"/>
    <w:basedOn w:val="DefaultParagraphFont"/>
    <w:link w:val="Footer"/>
    <w:uiPriority w:val="99"/>
    <w:rsid w:val="008F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15723">
      <w:bodyDiv w:val="1"/>
      <w:marLeft w:val="0"/>
      <w:marRight w:val="0"/>
      <w:marTop w:val="0"/>
      <w:marBottom w:val="0"/>
      <w:divBdr>
        <w:top w:val="none" w:sz="0" w:space="0" w:color="auto"/>
        <w:left w:val="none" w:sz="0" w:space="0" w:color="auto"/>
        <w:bottom w:val="none" w:sz="0" w:space="0" w:color="auto"/>
        <w:right w:val="none" w:sz="0" w:space="0" w:color="auto"/>
      </w:divBdr>
    </w:div>
    <w:div w:id="262421115">
      <w:bodyDiv w:val="1"/>
      <w:marLeft w:val="0"/>
      <w:marRight w:val="0"/>
      <w:marTop w:val="0"/>
      <w:marBottom w:val="0"/>
      <w:divBdr>
        <w:top w:val="none" w:sz="0" w:space="0" w:color="auto"/>
        <w:left w:val="none" w:sz="0" w:space="0" w:color="auto"/>
        <w:bottom w:val="none" w:sz="0" w:space="0" w:color="auto"/>
        <w:right w:val="none" w:sz="0" w:space="0" w:color="auto"/>
      </w:divBdr>
    </w:div>
    <w:div w:id="512457160">
      <w:bodyDiv w:val="1"/>
      <w:marLeft w:val="0"/>
      <w:marRight w:val="0"/>
      <w:marTop w:val="0"/>
      <w:marBottom w:val="0"/>
      <w:divBdr>
        <w:top w:val="none" w:sz="0" w:space="0" w:color="auto"/>
        <w:left w:val="none" w:sz="0" w:space="0" w:color="auto"/>
        <w:bottom w:val="none" w:sz="0" w:space="0" w:color="auto"/>
        <w:right w:val="none" w:sz="0" w:space="0" w:color="auto"/>
      </w:divBdr>
    </w:div>
    <w:div w:id="607394772">
      <w:bodyDiv w:val="1"/>
      <w:marLeft w:val="0"/>
      <w:marRight w:val="0"/>
      <w:marTop w:val="0"/>
      <w:marBottom w:val="0"/>
      <w:divBdr>
        <w:top w:val="none" w:sz="0" w:space="0" w:color="auto"/>
        <w:left w:val="none" w:sz="0" w:space="0" w:color="auto"/>
        <w:bottom w:val="none" w:sz="0" w:space="0" w:color="auto"/>
        <w:right w:val="none" w:sz="0" w:space="0" w:color="auto"/>
      </w:divBdr>
    </w:div>
    <w:div w:id="628047662">
      <w:bodyDiv w:val="1"/>
      <w:marLeft w:val="0"/>
      <w:marRight w:val="0"/>
      <w:marTop w:val="0"/>
      <w:marBottom w:val="0"/>
      <w:divBdr>
        <w:top w:val="none" w:sz="0" w:space="0" w:color="auto"/>
        <w:left w:val="none" w:sz="0" w:space="0" w:color="auto"/>
        <w:bottom w:val="none" w:sz="0" w:space="0" w:color="auto"/>
        <w:right w:val="none" w:sz="0" w:space="0" w:color="auto"/>
      </w:divBdr>
    </w:div>
    <w:div w:id="785588254">
      <w:bodyDiv w:val="1"/>
      <w:marLeft w:val="0"/>
      <w:marRight w:val="0"/>
      <w:marTop w:val="0"/>
      <w:marBottom w:val="0"/>
      <w:divBdr>
        <w:top w:val="none" w:sz="0" w:space="0" w:color="auto"/>
        <w:left w:val="none" w:sz="0" w:space="0" w:color="auto"/>
        <w:bottom w:val="none" w:sz="0" w:space="0" w:color="auto"/>
        <w:right w:val="none" w:sz="0" w:space="0" w:color="auto"/>
      </w:divBdr>
    </w:div>
    <w:div w:id="1136944651">
      <w:bodyDiv w:val="1"/>
      <w:marLeft w:val="0"/>
      <w:marRight w:val="0"/>
      <w:marTop w:val="0"/>
      <w:marBottom w:val="0"/>
      <w:divBdr>
        <w:top w:val="none" w:sz="0" w:space="0" w:color="auto"/>
        <w:left w:val="none" w:sz="0" w:space="0" w:color="auto"/>
        <w:bottom w:val="none" w:sz="0" w:space="0" w:color="auto"/>
        <w:right w:val="none" w:sz="0" w:space="0" w:color="auto"/>
      </w:divBdr>
    </w:div>
    <w:div w:id="1355422559">
      <w:bodyDiv w:val="1"/>
      <w:marLeft w:val="0"/>
      <w:marRight w:val="0"/>
      <w:marTop w:val="0"/>
      <w:marBottom w:val="0"/>
      <w:divBdr>
        <w:top w:val="none" w:sz="0" w:space="0" w:color="auto"/>
        <w:left w:val="none" w:sz="0" w:space="0" w:color="auto"/>
        <w:bottom w:val="none" w:sz="0" w:space="0" w:color="auto"/>
        <w:right w:val="none" w:sz="0" w:space="0" w:color="auto"/>
      </w:divBdr>
    </w:div>
    <w:div w:id="1533883315">
      <w:bodyDiv w:val="1"/>
      <w:marLeft w:val="0"/>
      <w:marRight w:val="0"/>
      <w:marTop w:val="0"/>
      <w:marBottom w:val="0"/>
      <w:divBdr>
        <w:top w:val="none" w:sz="0" w:space="0" w:color="auto"/>
        <w:left w:val="none" w:sz="0" w:space="0" w:color="auto"/>
        <w:bottom w:val="none" w:sz="0" w:space="0" w:color="auto"/>
        <w:right w:val="none" w:sz="0" w:space="0" w:color="auto"/>
      </w:divBdr>
    </w:div>
    <w:div w:id="1998149687">
      <w:bodyDiv w:val="1"/>
      <w:marLeft w:val="0"/>
      <w:marRight w:val="0"/>
      <w:marTop w:val="0"/>
      <w:marBottom w:val="0"/>
      <w:divBdr>
        <w:top w:val="none" w:sz="0" w:space="0" w:color="auto"/>
        <w:left w:val="none" w:sz="0" w:space="0" w:color="auto"/>
        <w:bottom w:val="none" w:sz="0" w:space="0" w:color="auto"/>
        <w:right w:val="none" w:sz="0" w:space="0" w:color="auto"/>
      </w:divBdr>
    </w:div>
    <w:div w:id="20738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Your%20team%20Dropbox\7)%20Templates\Template%20-%20Formatted%20Resum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8237B-A6F5-4A23-8746-3FC33220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Formatted Resume </Template>
  <TotalTime>14065</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Scripter, LLC</dc:creator>
  <dc:description>This resume file is to be used only for personal use of the original user, and solely to secure employment. User agrees to not to copy or otherwise disseminate the contents of this resume, or variations of it, for commercial or personal purposes.Owner: Resume Scripter, LLC. Copyright Resume Scripter, LLC 2019This resume file is the intellectual property of Resume Scripter, LLC. Any sale or distribution of the content in this file is prohibited by law.</dc:description>
  <cp:lastModifiedBy>Fairouz Alateeq</cp:lastModifiedBy>
  <cp:revision>365</cp:revision>
  <cp:lastPrinted>2016-12-16T18:15:00Z</cp:lastPrinted>
  <dcterms:created xsi:type="dcterms:W3CDTF">2020-06-16T15:51:00Z</dcterms:created>
  <dcterms:modified xsi:type="dcterms:W3CDTF">2025-03-13T23:07:00Z</dcterms:modified>
</cp:coreProperties>
</file>